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0966C7">
      <w:pPr>
        <w:pStyle w:val="Title"/>
      </w:pPr>
      <w:sdt>
        <w:sdtPr>
          <w:alias w:val="Title:"/>
          <w:tag w:val="Title:"/>
          <w:id w:val="726351117"/>
          <w:placeholder>
            <w:docPart w:val="712F546A94D845A1848DC61947B81CB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32981">
            <w:t>Final Project – Zoo Monitoring System</w:t>
          </w:r>
        </w:sdtContent>
      </w:sdt>
    </w:p>
    <w:p w:rsidR="00B823AA" w:rsidRDefault="00F32981" w:rsidP="00F32981">
      <w:pPr>
        <w:pStyle w:val="Title2"/>
      </w:pPr>
      <w:r>
        <w:t>Joseph Tooze</w:t>
      </w:r>
    </w:p>
    <w:p w:rsidR="00E81978" w:rsidRDefault="00F32981" w:rsidP="00B823AA">
      <w:pPr>
        <w:pStyle w:val="Title2"/>
      </w:pPr>
      <w:r>
        <w:t>SNHU</w:t>
      </w:r>
    </w:p>
    <w:p w:rsidR="00F32981" w:rsidRDefault="00F32981" w:rsidP="00B823AA">
      <w:pPr>
        <w:pStyle w:val="Title2"/>
      </w:pPr>
      <w:r>
        <w:t>08/18/2017</w:t>
      </w:r>
    </w:p>
    <w:sdt>
      <w:sdtPr>
        <w:alias w:val="Author Note:"/>
        <w:tag w:val="Author Note:"/>
        <w:id w:val="266668659"/>
        <w:placeholder>
          <w:docPart w:val="37334F3A3B9F43F6AB9410BB023F6D1B"/>
        </w:placeholder>
        <w:temporary/>
        <w:showingPlcHdr/>
        <w15:appearance w15:val="hidden"/>
      </w:sdtPr>
      <w:sdtEndPr/>
      <w:sdtContent>
        <w:p w:rsidR="00E81978" w:rsidRDefault="005D3A03">
          <w:pPr>
            <w:pStyle w:val="Title"/>
          </w:pPr>
          <w:r>
            <w:t>Author Note</w:t>
          </w:r>
        </w:p>
      </w:sdtContent>
    </w:sdt>
    <w:p w:rsidR="008655AC" w:rsidRDefault="008655AC" w:rsidP="008655AC">
      <w:pPr>
        <w:jc w:val="center"/>
        <w:rPr>
          <w:rFonts w:ascii="Times New Roman" w:hAnsi="Times New Roman" w:cs="Times New Roman"/>
        </w:rPr>
      </w:pPr>
      <w:r>
        <w:rPr>
          <w:rFonts w:ascii="Times New Roman" w:hAnsi="Times New Roman" w:cs="Times New Roman"/>
        </w:rPr>
        <w:t>IT145 – Foundations in Application Development</w:t>
      </w:r>
    </w:p>
    <w:p w:rsidR="00E81978" w:rsidRDefault="000966C7" w:rsidP="00F32981">
      <w:pPr>
        <w:pStyle w:val="SectionTitle"/>
      </w:pPr>
      <w:sdt>
        <w:sdtPr>
          <w:alias w:val="Section title:"/>
          <w:tag w:val="Section title:"/>
          <w:id w:val="984196707"/>
          <w:placeholder>
            <w:docPart w:val="4AADFAA2FD4A4A1BB918A892D723E3B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32981">
            <w:t>Final Project – Zoo Monitoring System</w:t>
          </w:r>
        </w:sdtContent>
      </w:sdt>
    </w:p>
    <w:p w:rsidR="00E81978" w:rsidRDefault="00F32981" w:rsidP="00F32981">
      <w:pPr>
        <w:pStyle w:val="Heading1"/>
        <w:jc w:val="left"/>
      </w:pPr>
      <w:r>
        <w:t>Problem Statement/Scenario</w:t>
      </w:r>
    </w:p>
    <w:p w:rsidR="008655AC" w:rsidRDefault="008655AC">
      <w:pPr>
        <w:rPr>
          <w:rFonts w:ascii="Times New Roman" w:hAnsi="Times New Roman" w:cs="Times New Roman"/>
        </w:rPr>
      </w:pPr>
      <w:r w:rsidRPr="008655AC">
        <w:rPr>
          <w:rFonts w:ascii="Times New Roman" w:hAnsi="Times New Roman" w:cs="Times New Roman"/>
        </w:rPr>
        <w:t>For this project, I will be creating a zoo monitoring system that will monitor various zoo animals and their habitats. The program will ask the user if they want to monitor an animal, a habitat, or to exit the program. Then, it will present the user with a menu and list of animals or habitats to choose from depending on which option the user chooses. A popup dialog will open in the case where the monitor detects something out of the ordinary. The program will also allow the user to go back to the previous options of the menu.</w:t>
      </w:r>
      <w:r w:rsidRPr="008655AC">
        <w:rPr>
          <w:rFonts w:ascii="Times New Roman" w:hAnsi="Times New Roman" w:cs="Times New Roman"/>
        </w:rPr>
        <w:tab/>
      </w:r>
    </w:p>
    <w:p w:rsidR="00E81978" w:rsidRDefault="008655AC">
      <w:pPr>
        <w:rPr>
          <w:rFonts w:ascii="Times New Roman" w:hAnsi="Times New Roman" w:cs="Times New Roman"/>
        </w:rPr>
      </w:pPr>
      <w:r w:rsidRPr="008655AC">
        <w:rPr>
          <w:rFonts w:ascii="Times New Roman" w:hAnsi="Times New Roman" w:cs="Times New Roman"/>
        </w:rPr>
        <w:t>The way I am designing this program is basically, three functions or methods. Each function is wrapped with a WHILE loop that will iterate until the word, “Exit” is entered. When the word “Exit” is entered, the loop will break and go back to the previous menu. The associated “Animals” and “Habitats” files will be read from and parsed. If an alert is detected, a popup box will display showing this alert. Otherwise, it will just display the monitoring information on the console for the user chosen animal or habitat.</w:t>
      </w:r>
    </w:p>
    <w:p w:rsidR="008655AC" w:rsidRDefault="008655AC"/>
    <w:p w:rsidR="00E81978" w:rsidRPr="00C31D30" w:rsidRDefault="008655AC" w:rsidP="00C31D30">
      <w:pPr>
        <w:pStyle w:val="Heading2"/>
      </w:pPr>
      <w:r>
        <w:t>Overall Process</w:t>
      </w:r>
    </w:p>
    <w:p w:rsidR="008655AC" w:rsidRDefault="008655AC" w:rsidP="008655AC">
      <w:pPr>
        <w:ind w:firstLine="0"/>
        <w:rPr>
          <w:rFonts w:ascii="Times New Roman" w:hAnsi="Times New Roman" w:cs="Times New Roman"/>
        </w:rPr>
      </w:pPr>
      <w:r>
        <w:rPr>
          <w:rFonts w:ascii="Times New Roman" w:hAnsi="Times New Roman" w:cs="Times New Roman"/>
        </w:rPr>
        <w:t>08/15/2017</w:t>
      </w:r>
    </w:p>
    <w:p w:rsidR="008655AC" w:rsidRDefault="008655AC" w:rsidP="008655AC">
      <w:pPr>
        <w:rPr>
          <w:rFonts w:ascii="Times New Roman" w:hAnsi="Times New Roman" w:cs="Times New Roman"/>
        </w:rPr>
      </w:pPr>
      <w:r>
        <w:rPr>
          <w:rFonts w:ascii="Times New Roman" w:hAnsi="Times New Roman" w:cs="Times New Roman"/>
        </w:rPr>
        <w:t>Upon first starting my code, I took my pseudocode and broke it into 3 different classes. One is the main class where the main menu appears. Another is the class to monitor an animal while the last one is to monitor a habitat.</w:t>
      </w:r>
    </w:p>
    <w:p w:rsidR="008655AC" w:rsidRDefault="008655AC" w:rsidP="008655AC">
      <w:pPr>
        <w:rPr>
          <w:rFonts w:ascii="Times New Roman" w:hAnsi="Times New Roman" w:cs="Times New Roman"/>
        </w:rPr>
      </w:pPr>
      <w:r>
        <w:rPr>
          <w:rFonts w:ascii="Times New Roman" w:hAnsi="Times New Roman" w:cs="Times New Roman"/>
        </w:rPr>
        <w:t xml:space="preserve">I struggled a bit with the </w:t>
      </w:r>
      <w:r w:rsidR="00382080">
        <w:rPr>
          <w:rFonts w:ascii="Times New Roman" w:hAnsi="Times New Roman" w:cs="Times New Roman"/>
        </w:rPr>
        <w:t>m</w:t>
      </w:r>
      <w:r>
        <w:rPr>
          <w:rFonts w:ascii="Times New Roman" w:hAnsi="Times New Roman" w:cs="Times New Roman"/>
        </w:rPr>
        <w:t>ain menu</w:t>
      </w:r>
      <w:r w:rsidR="00BD206B">
        <w:rPr>
          <w:rFonts w:ascii="Times New Roman" w:hAnsi="Times New Roman" w:cs="Times New Roman"/>
        </w:rPr>
        <w:t xml:space="preserve"> and method</w:t>
      </w:r>
      <w:r>
        <w:rPr>
          <w:rFonts w:ascii="Times New Roman" w:hAnsi="Times New Roman" w:cs="Times New Roman"/>
        </w:rPr>
        <w:t xml:space="preserve"> but it wasn’t too bad. I had issues trying to loop unless an exit was called by the user. I did get this loop to work, however. The other part of the main menu that I struggled with was error control. I really don’t want the user to enter any </w:t>
      </w:r>
      <w:r>
        <w:rPr>
          <w:rFonts w:ascii="Times New Roman" w:hAnsi="Times New Roman" w:cs="Times New Roman"/>
        </w:rPr>
        <w:lastRenderedPageBreak/>
        <w:t>other characters besides for the menu options displayed on the screen. This took quite some thinking, but I finally figured it out and that works now.</w:t>
      </w:r>
    </w:p>
    <w:p w:rsidR="008655AC" w:rsidRDefault="008655AC" w:rsidP="008655AC">
      <w:pPr>
        <w:rPr>
          <w:rFonts w:ascii="Times New Roman" w:hAnsi="Times New Roman" w:cs="Times New Roman"/>
        </w:rPr>
      </w:pPr>
      <w:r>
        <w:rPr>
          <w:rFonts w:ascii="Times New Roman" w:hAnsi="Times New Roman" w:cs="Times New Roman"/>
        </w:rPr>
        <w:t>I’m now working on the “Monitor Animal” class and it’s going pretty good so far. I was successful in opening the provided file and reading the next submenu. It displays fine on the console and I took the liberty to number the menu items. Now, I just used the same basic principle as my main menu and provided error control. It also goes back to main menu when ‘Q’ or ‘q’ is pressed, which is nice.</w:t>
      </w:r>
    </w:p>
    <w:p w:rsidR="008655AC" w:rsidRDefault="008655AC" w:rsidP="008655AC">
      <w:pPr>
        <w:rPr>
          <w:rFonts w:ascii="Times New Roman" w:hAnsi="Times New Roman" w:cs="Times New Roman"/>
        </w:rPr>
      </w:pPr>
    </w:p>
    <w:p w:rsidR="008655AC" w:rsidRDefault="008655AC" w:rsidP="008655AC">
      <w:pPr>
        <w:ind w:firstLine="0"/>
        <w:rPr>
          <w:rFonts w:ascii="Times New Roman" w:hAnsi="Times New Roman" w:cs="Times New Roman"/>
        </w:rPr>
      </w:pPr>
      <w:r>
        <w:rPr>
          <w:rFonts w:ascii="Times New Roman" w:hAnsi="Times New Roman" w:cs="Times New Roman"/>
        </w:rPr>
        <w:t>08/16/2017</w:t>
      </w:r>
    </w:p>
    <w:p w:rsidR="008655AC" w:rsidRDefault="008655AC" w:rsidP="008655AC">
      <w:pPr>
        <w:rPr>
          <w:rFonts w:ascii="Times New Roman" w:hAnsi="Times New Roman" w:cs="Times New Roman"/>
        </w:rPr>
      </w:pPr>
      <w:r>
        <w:rPr>
          <w:rFonts w:ascii="Times New Roman" w:hAnsi="Times New Roman" w:cs="Times New Roman"/>
        </w:rPr>
        <w:t xml:space="preserve">I think I got my “animal” class and associated methods as complete as I can get them. I pretty much just need to use the same basic code for the “habitat” class. I ran into a few problems along the way when it came down to parsing the text file, but I managed to pull it off and it even has error control if you type in the wrong </w:t>
      </w:r>
      <w:r w:rsidR="00BD206B">
        <w:rPr>
          <w:rFonts w:ascii="Times New Roman" w:hAnsi="Times New Roman" w:cs="Times New Roman"/>
        </w:rPr>
        <w:t>option</w:t>
      </w:r>
      <w:r>
        <w:rPr>
          <w:rFonts w:ascii="Times New Roman" w:hAnsi="Times New Roman" w:cs="Times New Roman"/>
        </w:rPr>
        <w:t>. I need to make a few changes and add comments in certain areas, but the code works well as a whole.</w:t>
      </w:r>
    </w:p>
    <w:p w:rsidR="008655AC" w:rsidRDefault="008655AC" w:rsidP="008655AC">
      <w:pPr>
        <w:rPr>
          <w:rFonts w:ascii="Times New Roman" w:hAnsi="Times New Roman" w:cs="Times New Roman"/>
        </w:rPr>
      </w:pPr>
      <w:r>
        <w:rPr>
          <w:rFonts w:ascii="Times New Roman" w:hAnsi="Times New Roman" w:cs="Times New Roman"/>
        </w:rPr>
        <w:t>One of the things I would like to do is make it accept any case when typing in responses. It’s a minor change, but it’s something to think about. I’ve tested and debugged enough for the day and will finish up with the “habitat” part of the program.</w:t>
      </w:r>
    </w:p>
    <w:p w:rsidR="008655AC" w:rsidRDefault="008655AC" w:rsidP="008655AC">
      <w:pPr>
        <w:rPr>
          <w:rFonts w:ascii="Times New Roman" w:hAnsi="Times New Roman" w:cs="Times New Roman"/>
        </w:rPr>
      </w:pPr>
    </w:p>
    <w:p w:rsidR="008655AC" w:rsidRDefault="008655AC" w:rsidP="008655AC">
      <w:pPr>
        <w:ind w:firstLine="0"/>
        <w:rPr>
          <w:rFonts w:ascii="Times New Roman" w:hAnsi="Times New Roman" w:cs="Times New Roman"/>
        </w:rPr>
      </w:pPr>
      <w:r>
        <w:rPr>
          <w:rFonts w:ascii="Times New Roman" w:hAnsi="Times New Roman" w:cs="Times New Roman"/>
        </w:rPr>
        <w:t>08/17/2017</w:t>
      </w:r>
    </w:p>
    <w:p w:rsidR="005B01BE" w:rsidRDefault="008655AC" w:rsidP="005B01BE">
      <w:pPr>
        <w:rPr>
          <w:rFonts w:ascii="Times New Roman" w:hAnsi="Times New Roman" w:cs="Times New Roman"/>
        </w:rPr>
      </w:pPr>
      <w:r>
        <w:rPr>
          <w:rFonts w:ascii="Times New Roman" w:hAnsi="Times New Roman" w:cs="Times New Roman"/>
        </w:rPr>
        <w:t xml:space="preserve">I completed the habitat class today and then I had to do some testing with the final product and fix a few bugs in the program. I had some problems with error control when the user enters an invalid option. I finally got it worked out and retested. Everything works the way it should and I’m trying to finish up commentary and other documentation work for the </w:t>
      </w:r>
      <w:r w:rsidR="005B01BE">
        <w:rPr>
          <w:rFonts w:ascii="Times New Roman" w:hAnsi="Times New Roman" w:cs="Times New Roman"/>
        </w:rPr>
        <w:t>program.</w:t>
      </w:r>
    </w:p>
    <w:p w:rsidR="005B01BE" w:rsidRDefault="005B01BE" w:rsidP="005B01BE">
      <w:pPr>
        <w:ind w:firstLine="0"/>
        <w:rPr>
          <w:rFonts w:ascii="Times New Roman" w:hAnsi="Times New Roman" w:cs="Times New Roman"/>
          <w:b/>
        </w:rPr>
      </w:pPr>
      <w:r>
        <w:rPr>
          <w:rFonts w:ascii="Times New Roman" w:hAnsi="Times New Roman" w:cs="Times New Roman"/>
          <w:b/>
        </w:rPr>
        <w:lastRenderedPageBreak/>
        <w:t>Pseudocode</w:t>
      </w:r>
    </w:p>
    <w:p w:rsidR="005B01BE" w:rsidRDefault="005B01BE" w:rsidP="005B01BE">
      <w:pPr>
        <w:ind w:firstLine="0"/>
        <w:rPr>
          <w:rFonts w:ascii="Times New Roman" w:hAnsi="Times New Roman" w:cs="Times New Roman"/>
          <w:b/>
        </w:rPr>
      </w:pPr>
      <w:r w:rsidRPr="00221DF3">
        <w:rPr>
          <w:rFonts w:ascii="Times New Roman" w:hAnsi="Times New Roman" w:cs="Times New Roman"/>
        </w:rPr>
        <w:t>Function</w:t>
      </w:r>
      <w:r>
        <w:rPr>
          <w:rFonts w:ascii="Times New Roman" w:hAnsi="Times New Roman" w:cs="Times New Roman"/>
        </w:rPr>
        <w:t xml:space="preserve"> </w:t>
      </w:r>
      <w:proofErr w:type="gramStart"/>
      <w:r>
        <w:rPr>
          <w:rFonts w:ascii="Times New Roman" w:hAnsi="Times New Roman" w:cs="Times New Roman"/>
        </w:rPr>
        <w:t>main(</w:t>
      </w:r>
      <w:proofErr w:type="gramEnd"/>
      <w:r>
        <w:rPr>
          <w:rFonts w:ascii="Times New Roman" w:hAnsi="Times New Roman" w:cs="Times New Roman"/>
        </w:rPr>
        <w:t>)</w:t>
      </w:r>
    </w:p>
    <w:p w:rsidR="005B01BE" w:rsidRPr="001916C9" w:rsidRDefault="005B01BE" w:rsidP="005B01BE">
      <w:pPr>
        <w:ind w:firstLine="0"/>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 xml:space="preserve">STRING SET </w:t>
      </w:r>
      <w:proofErr w:type="spellStart"/>
      <w:r>
        <w:rPr>
          <w:rFonts w:ascii="Times New Roman" w:hAnsi="Times New Roman" w:cs="Times New Roman"/>
        </w:rPr>
        <w:t>userChoice</w:t>
      </w:r>
      <w:proofErr w:type="spellEnd"/>
      <w:r>
        <w:rPr>
          <w:rFonts w:ascii="Times New Roman" w:hAnsi="Times New Roman" w:cs="Times New Roman"/>
        </w:rPr>
        <w:t xml:space="preserve"> = “”</w:t>
      </w:r>
    </w:p>
    <w:p w:rsidR="005B01BE" w:rsidRDefault="005B01BE" w:rsidP="005B01BE">
      <w:pPr>
        <w:ind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First (outer) menu</w:t>
      </w:r>
    </w:p>
    <w:p w:rsidR="005B01BE" w:rsidRDefault="005B01BE" w:rsidP="005B01BE">
      <w:pPr>
        <w:ind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WHILE </w:t>
      </w:r>
      <w:proofErr w:type="spellStart"/>
      <w:proofErr w:type="gramStart"/>
      <w:r>
        <w:rPr>
          <w:rFonts w:ascii="Times New Roman" w:hAnsi="Times New Roman" w:cs="Times New Roman"/>
        </w:rPr>
        <w:t>userChoice</w:t>
      </w:r>
      <w:proofErr w:type="spellEnd"/>
      <w:r>
        <w:rPr>
          <w:rFonts w:ascii="Times New Roman" w:hAnsi="Times New Roman" w:cs="Times New Roman"/>
        </w:rPr>
        <w:t xml:space="preserve"> !</w:t>
      </w:r>
      <w:proofErr w:type="gramEnd"/>
      <w:r>
        <w:rPr>
          <w:rFonts w:ascii="Times New Roman" w:hAnsi="Times New Roman" w:cs="Times New Roman"/>
        </w:rPr>
        <w:t>= “Exit”</w:t>
      </w:r>
    </w:p>
    <w:p w:rsidR="005B01BE" w:rsidRDefault="005B01BE" w:rsidP="005B01BE">
      <w:pPr>
        <w:ind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DISPLAY “Monitor an animal, habitat, or exit program?”</w:t>
      </w:r>
    </w:p>
    <w:p w:rsidR="005B01BE" w:rsidRDefault="005B01BE" w:rsidP="001916C9">
      <w:pPr>
        <w:ind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OBTAIN answer from user and SET to </w:t>
      </w:r>
      <w:proofErr w:type="spellStart"/>
      <w:r>
        <w:rPr>
          <w:rFonts w:ascii="Times New Roman" w:hAnsi="Times New Roman" w:cs="Times New Roman"/>
        </w:rPr>
        <w:t>userChoice</w:t>
      </w:r>
      <w:proofErr w:type="spellEnd"/>
      <w:r>
        <w:rPr>
          <w:rFonts w:ascii="Times New Roman" w:hAnsi="Times New Roman" w:cs="Times New Roman"/>
        </w:rPr>
        <w:t xml:space="preserve">       </w:t>
      </w:r>
    </w:p>
    <w:p w:rsidR="005B01BE" w:rsidRDefault="005B01BE" w:rsidP="005B01BE">
      <w:pPr>
        <w:ind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SWITCH (</w:t>
      </w:r>
      <w:proofErr w:type="spellStart"/>
      <w:r>
        <w:rPr>
          <w:rFonts w:ascii="Times New Roman" w:hAnsi="Times New Roman" w:cs="Times New Roman"/>
        </w:rPr>
        <w:t>userChoice</w:t>
      </w:r>
      <w:proofErr w:type="spellEnd"/>
      <w:r>
        <w:rPr>
          <w:rFonts w:ascii="Times New Roman" w:hAnsi="Times New Roman" w:cs="Times New Roman"/>
        </w:rPr>
        <w:t>)</w:t>
      </w:r>
    </w:p>
    <w:p w:rsidR="005B01BE" w:rsidRDefault="005B01BE" w:rsidP="005B01BE">
      <w:pPr>
        <w:ind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CASE1: Animal</w:t>
      </w:r>
    </w:p>
    <w:p w:rsidR="005B01BE" w:rsidRDefault="005B01BE" w:rsidP="005B01BE">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CALL </w:t>
      </w:r>
      <w:proofErr w:type="spellStart"/>
      <w:proofErr w:type="gramStart"/>
      <w:r>
        <w:rPr>
          <w:rFonts w:ascii="Times New Roman" w:hAnsi="Times New Roman" w:cs="Times New Roman"/>
        </w:rPr>
        <w:t>monitorAnimal</w:t>
      </w:r>
      <w:proofErr w:type="spellEnd"/>
      <w:r>
        <w:rPr>
          <w:rFonts w:ascii="Times New Roman" w:hAnsi="Times New Roman" w:cs="Times New Roman"/>
        </w:rPr>
        <w:t>(</w:t>
      </w:r>
      <w:proofErr w:type="gramEnd"/>
      <w:r>
        <w:rPr>
          <w:rFonts w:ascii="Times New Roman" w:hAnsi="Times New Roman" w:cs="Times New Roman"/>
        </w:rPr>
        <w:t>)</w:t>
      </w:r>
    </w:p>
    <w:p w:rsidR="005B01BE" w:rsidRDefault="005B01BE" w:rsidP="005B01BE">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CASE2: Habitat</w:t>
      </w:r>
    </w:p>
    <w:p w:rsidR="005B01BE" w:rsidRDefault="005B01BE" w:rsidP="005B01BE">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CALL </w:t>
      </w:r>
      <w:proofErr w:type="spellStart"/>
      <w:proofErr w:type="gramStart"/>
      <w:r>
        <w:rPr>
          <w:rFonts w:ascii="Times New Roman" w:hAnsi="Times New Roman" w:cs="Times New Roman"/>
        </w:rPr>
        <w:t>monitorHabitat</w:t>
      </w:r>
      <w:proofErr w:type="spellEnd"/>
      <w:r>
        <w:rPr>
          <w:rFonts w:ascii="Times New Roman" w:hAnsi="Times New Roman" w:cs="Times New Roman"/>
        </w:rPr>
        <w:t>(</w:t>
      </w:r>
      <w:proofErr w:type="gramEnd"/>
      <w:r>
        <w:rPr>
          <w:rFonts w:ascii="Times New Roman" w:hAnsi="Times New Roman" w:cs="Times New Roman"/>
        </w:rPr>
        <w:t>)</w:t>
      </w:r>
    </w:p>
    <w:p w:rsidR="005B01BE" w:rsidRDefault="005B01BE" w:rsidP="005B01BE">
      <w:pPr>
        <w:ind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DEFAULT: </w:t>
      </w:r>
    </w:p>
    <w:p w:rsidR="005B01BE" w:rsidRDefault="005B01BE" w:rsidP="005B01BE">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BREAK</w:t>
      </w:r>
    </w:p>
    <w:p w:rsidR="005B01BE" w:rsidRDefault="005B01BE" w:rsidP="005B01BE">
      <w:pPr>
        <w:ind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END WHILE</w:t>
      </w:r>
    </w:p>
    <w:p w:rsidR="005B01BE" w:rsidRDefault="005B01BE" w:rsidP="005B01BE">
      <w:pPr>
        <w:rPr>
          <w:rFonts w:ascii="Times New Roman" w:hAnsi="Times New Roman" w:cs="Times New Roman"/>
        </w:rPr>
      </w:pPr>
    </w:p>
    <w:p w:rsidR="005B01BE" w:rsidRDefault="005B01BE" w:rsidP="005B01BE">
      <w:pPr>
        <w:ind w:firstLine="0"/>
        <w:rPr>
          <w:rFonts w:ascii="Times New Roman" w:hAnsi="Times New Roman" w:cs="Times New Roman"/>
        </w:rPr>
      </w:pPr>
      <w:r>
        <w:rPr>
          <w:rFonts w:ascii="Times New Roman" w:hAnsi="Times New Roman" w:cs="Times New Roman"/>
        </w:rPr>
        <w:t xml:space="preserve">Function </w:t>
      </w:r>
      <w:proofErr w:type="spellStart"/>
      <w:proofErr w:type="gramStart"/>
      <w:r>
        <w:rPr>
          <w:rFonts w:ascii="Times New Roman" w:hAnsi="Times New Roman" w:cs="Times New Roman"/>
        </w:rPr>
        <w:t>monitorAnimal</w:t>
      </w:r>
      <w:proofErr w:type="spellEnd"/>
      <w:r>
        <w:rPr>
          <w:rFonts w:ascii="Times New Roman" w:hAnsi="Times New Roman" w:cs="Times New Roman"/>
        </w:rPr>
        <w:t>(</w:t>
      </w:r>
      <w:proofErr w:type="gramEnd"/>
      <w:r>
        <w:rPr>
          <w:rFonts w:ascii="Times New Roman" w:hAnsi="Times New Roman" w:cs="Times New Roman"/>
        </w:rPr>
        <w:t>)</w:t>
      </w:r>
    </w:p>
    <w:p w:rsidR="005B01BE" w:rsidRDefault="005B01BE" w:rsidP="005B01BE">
      <w:pPr>
        <w:ind w:firstLine="0"/>
        <w:rPr>
          <w:rFonts w:ascii="Times New Roman" w:hAnsi="Times New Roman" w:cs="Times New Roman"/>
        </w:rPr>
      </w:pPr>
      <w:r>
        <w:rPr>
          <w:rFonts w:ascii="Times New Roman" w:hAnsi="Times New Roman" w:cs="Times New Roman"/>
        </w:rPr>
        <w:t xml:space="preserve">    </w:t>
      </w:r>
      <w:r w:rsidR="001916C9">
        <w:rPr>
          <w:rFonts w:ascii="Times New Roman" w:hAnsi="Times New Roman" w:cs="Times New Roman"/>
        </w:rPr>
        <w:t xml:space="preserve">STRING SET </w:t>
      </w:r>
      <w:proofErr w:type="spellStart"/>
      <w:r w:rsidR="001916C9">
        <w:rPr>
          <w:rFonts w:ascii="Times New Roman" w:hAnsi="Times New Roman" w:cs="Times New Roman"/>
        </w:rPr>
        <w:t>animalOption</w:t>
      </w:r>
      <w:proofErr w:type="spellEnd"/>
      <w:r w:rsidR="001916C9">
        <w:rPr>
          <w:rFonts w:ascii="Times New Roman" w:hAnsi="Times New Roman" w:cs="Times New Roman"/>
        </w:rPr>
        <w:t xml:space="preserve"> = “”</w:t>
      </w:r>
    </w:p>
    <w:p w:rsidR="005B01BE" w:rsidRDefault="005B01BE" w:rsidP="005B01BE">
      <w:pPr>
        <w:ind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WHILE </w:t>
      </w:r>
      <w:proofErr w:type="spellStart"/>
      <w:proofErr w:type="gramStart"/>
      <w:r>
        <w:rPr>
          <w:rFonts w:ascii="Times New Roman" w:hAnsi="Times New Roman" w:cs="Times New Roman"/>
        </w:rPr>
        <w:t>animalOption</w:t>
      </w:r>
      <w:proofErr w:type="spellEnd"/>
      <w:r>
        <w:rPr>
          <w:rFonts w:ascii="Times New Roman" w:hAnsi="Times New Roman" w:cs="Times New Roman"/>
        </w:rPr>
        <w:t xml:space="preserve"> !</w:t>
      </w:r>
      <w:proofErr w:type="gramEnd"/>
      <w:r>
        <w:rPr>
          <w:rFonts w:ascii="Times New Roman" w:hAnsi="Times New Roman" w:cs="Times New Roman"/>
        </w:rPr>
        <w:t>= “Exit”</w:t>
      </w:r>
    </w:p>
    <w:p w:rsidR="005B01BE" w:rsidRDefault="005B01BE" w:rsidP="005B01BE">
      <w:pPr>
        <w:ind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READ options from Animal file</w:t>
      </w:r>
    </w:p>
    <w:p w:rsidR="005B01BE" w:rsidRDefault="005B01BE" w:rsidP="005B01BE">
      <w:pPr>
        <w:ind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DISPLAY options read from Animal file</w:t>
      </w:r>
    </w:p>
    <w:p w:rsidR="005B01BE" w:rsidRDefault="005B01BE" w:rsidP="005B01BE">
      <w:pPr>
        <w:ind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DISPLAY “Enter one of the animal options: “</w:t>
      </w:r>
      <w:r>
        <w:rPr>
          <w:rFonts w:ascii="Times New Roman" w:hAnsi="Times New Roman" w:cs="Times New Roman"/>
        </w:rPr>
        <w:t xml:space="preserve"> </w:t>
      </w:r>
    </w:p>
    <w:p w:rsidR="005B01BE" w:rsidRDefault="005B01BE" w:rsidP="005B01BE">
      <w:pPr>
        <w:ind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OBTAIN </w:t>
      </w:r>
      <w:proofErr w:type="spellStart"/>
      <w:r>
        <w:rPr>
          <w:rFonts w:ascii="Times New Roman" w:hAnsi="Times New Roman" w:cs="Times New Roman"/>
        </w:rPr>
        <w:t>animalOption</w:t>
      </w:r>
      <w:proofErr w:type="spellEnd"/>
      <w:r>
        <w:rPr>
          <w:rFonts w:ascii="Times New Roman" w:hAnsi="Times New Roman" w:cs="Times New Roman"/>
        </w:rPr>
        <w:t xml:space="preserve"> from user</w:t>
      </w:r>
    </w:p>
    <w:p w:rsidR="005B01BE" w:rsidRDefault="005B01BE" w:rsidP="005B01BE">
      <w:pPr>
        <w:ind w:firstLine="0"/>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 xml:space="preserve">IF </w:t>
      </w:r>
      <w:proofErr w:type="spellStart"/>
      <w:r>
        <w:rPr>
          <w:rFonts w:ascii="Times New Roman" w:hAnsi="Times New Roman" w:cs="Times New Roman"/>
        </w:rPr>
        <w:t>animalOption</w:t>
      </w:r>
      <w:proofErr w:type="spellEnd"/>
      <w:r>
        <w:rPr>
          <w:rFonts w:ascii="Times New Roman" w:hAnsi="Times New Roman" w:cs="Times New Roman"/>
        </w:rPr>
        <w:t xml:space="preserve"> = “Exit” THEN</w:t>
      </w:r>
      <w:r>
        <w:rPr>
          <w:rFonts w:ascii="Times New Roman" w:hAnsi="Times New Roman" w:cs="Times New Roman"/>
        </w:rPr>
        <w:t xml:space="preserve"> </w:t>
      </w:r>
    </w:p>
    <w:p w:rsidR="005B01BE" w:rsidRDefault="005B01BE" w:rsidP="005B01BE">
      <w:pPr>
        <w:ind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BREAK</w:t>
      </w:r>
    </w:p>
    <w:p w:rsidR="005B01BE" w:rsidRDefault="005B01BE" w:rsidP="005B01BE">
      <w:pPr>
        <w:ind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END IF</w:t>
      </w:r>
    </w:p>
    <w:p w:rsidR="005B01BE" w:rsidRDefault="005B01BE" w:rsidP="005B01BE">
      <w:pPr>
        <w:ind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READ monitoring information from file depending on </w:t>
      </w:r>
      <w:proofErr w:type="spellStart"/>
      <w:r>
        <w:rPr>
          <w:rFonts w:ascii="Times New Roman" w:hAnsi="Times New Roman" w:cs="Times New Roman"/>
        </w:rPr>
        <w:t>animalOption</w:t>
      </w:r>
      <w:proofErr w:type="spellEnd"/>
    </w:p>
    <w:p w:rsidR="005B01BE" w:rsidRDefault="005B01BE" w:rsidP="005B01BE">
      <w:pPr>
        <w:ind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IF monitoring information contains “*****” THEN</w:t>
      </w:r>
    </w:p>
    <w:p w:rsidR="005B01BE" w:rsidRDefault="005B01BE" w:rsidP="005B01BE">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OPEN dialog box alerting user that something is out of the ordinary</w:t>
      </w:r>
    </w:p>
    <w:p w:rsidR="005B01BE" w:rsidRDefault="005B01BE" w:rsidP="005B01BE">
      <w:pPr>
        <w:rPr>
          <w:rFonts w:ascii="Times New Roman" w:hAnsi="Times New Roman" w:cs="Times New Roman"/>
        </w:rPr>
      </w:pPr>
      <w:r>
        <w:rPr>
          <w:rFonts w:ascii="Times New Roman" w:hAnsi="Times New Roman" w:cs="Times New Roman"/>
        </w:rPr>
        <w:t xml:space="preserve">  END IF</w:t>
      </w:r>
    </w:p>
    <w:p w:rsidR="005B01BE" w:rsidRDefault="005B01BE" w:rsidP="005B01BE">
      <w:pPr>
        <w:rPr>
          <w:rFonts w:ascii="Times New Roman" w:hAnsi="Times New Roman" w:cs="Times New Roman"/>
        </w:rPr>
      </w:pPr>
      <w:r>
        <w:rPr>
          <w:rFonts w:ascii="Times New Roman" w:hAnsi="Times New Roman" w:cs="Times New Roman"/>
        </w:rPr>
        <w:t xml:space="preserve">  ELSE</w:t>
      </w:r>
    </w:p>
    <w:p w:rsidR="005B01BE" w:rsidRDefault="005B01BE" w:rsidP="005B01BE">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DISPLAY monitoring information from file</w:t>
      </w:r>
    </w:p>
    <w:p w:rsidR="005B01BE" w:rsidRDefault="005B01BE" w:rsidP="005B01BE">
      <w:pPr>
        <w:ind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END WHILE</w:t>
      </w:r>
    </w:p>
    <w:p w:rsidR="005B01BE" w:rsidRDefault="001916C9" w:rsidP="001916C9">
      <w:pPr>
        <w:ind w:firstLine="0"/>
        <w:rPr>
          <w:rFonts w:ascii="Times New Roman" w:hAnsi="Times New Roman" w:cs="Times New Roman"/>
        </w:rPr>
      </w:pPr>
      <w:r>
        <w:rPr>
          <w:rFonts w:ascii="Times New Roman" w:hAnsi="Times New Roman" w:cs="Times New Roman"/>
        </w:rPr>
        <w:t xml:space="preserve">         </w:t>
      </w:r>
      <w:r w:rsidR="005B01BE">
        <w:rPr>
          <w:rFonts w:ascii="Times New Roman" w:hAnsi="Times New Roman" w:cs="Times New Roman"/>
        </w:rPr>
        <w:t>RETURN</w:t>
      </w:r>
    </w:p>
    <w:p w:rsidR="001916C9" w:rsidRDefault="001916C9" w:rsidP="001916C9">
      <w:pPr>
        <w:ind w:firstLine="0"/>
        <w:rPr>
          <w:rFonts w:ascii="Times New Roman" w:hAnsi="Times New Roman" w:cs="Times New Roman"/>
        </w:rPr>
      </w:pPr>
    </w:p>
    <w:p w:rsidR="001916C9" w:rsidRDefault="005B01BE" w:rsidP="001916C9">
      <w:pPr>
        <w:ind w:firstLine="0"/>
        <w:rPr>
          <w:rFonts w:ascii="Times New Roman" w:hAnsi="Times New Roman" w:cs="Times New Roman"/>
        </w:rPr>
      </w:pPr>
      <w:r>
        <w:rPr>
          <w:rFonts w:ascii="Times New Roman" w:hAnsi="Times New Roman" w:cs="Times New Roman"/>
        </w:rPr>
        <w:t xml:space="preserve">Function </w:t>
      </w:r>
      <w:proofErr w:type="spellStart"/>
      <w:proofErr w:type="gramStart"/>
      <w:r>
        <w:rPr>
          <w:rFonts w:ascii="Times New Roman" w:hAnsi="Times New Roman" w:cs="Times New Roman"/>
        </w:rPr>
        <w:t>monitorHabitat</w:t>
      </w:r>
      <w:proofErr w:type="spellEnd"/>
      <w:r>
        <w:rPr>
          <w:rFonts w:ascii="Times New Roman" w:hAnsi="Times New Roman" w:cs="Times New Roman"/>
        </w:rPr>
        <w:t>(</w:t>
      </w:r>
      <w:proofErr w:type="gramEnd"/>
      <w:r>
        <w:rPr>
          <w:rFonts w:ascii="Times New Roman" w:hAnsi="Times New Roman" w:cs="Times New Roman"/>
        </w:rPr>
        <w:t>)</w:t>
      </w:r>
    </w:p>
    <w:p w:rsidR="001916C9" w:rsidRDefault="001916C9" w:rsidP="001916C9">
      <w:pPr>
        <w:ind w:firstLine="0"/>
        <w:rPr>
          <w:rFonts w:ascii="Times New Roman" w:hAnsi="Times New Roman" w:cs="Times New Roman"/>
        </w:rPr>
      </w:pPr>
      <w:r>
        <w:rPr>
          <w:rFonts w:ascii="Times New Roman" w:hAnsi="Times New Roman" w:cs="Times New Roman"/>
        </w:rPr>
        <w:t xml:space="preserve">    </w:t>
      </w:r>
      <w:r w:rsidR="005B01BE">
        <w:rPr>
          <w:rFonts w:ascii="Times New Roman" w:hAnsi="Times New Roman" w:cs="Times New Roman"/>
        </w:rPr>
        <w:t xml:space="preserve">STRING SET </w:t>
      </w:r>
      <w:proofErr w:type="spellStart"/>
      <w:r w:rsidR="005B01BE">
        <w:rPr>
          <w:rFonts w:ascii="Times New Roman" w:hAnsi="Times New Roman" w:cs="Times New Roman"/>
        </w:rPr>
        <w:t>habitatOption</w:t>
      </w:r>
      <w:proofErr w:type="spellEnd"/>
      <w:r w:rsidR="005B01BE">
        <w:rPr>
          <w:rFonts w:ascii="Times New Roman" w:hAnsi="Times New Roman" w:cs="Times New Roman"/>
        </w:rPr>
        <w:t xml:space="preserve"> = “”</w:t>
      </w:r>
    </w:p>
    <w:p w:rsidR="001916C9" w:rsidRDefault="001916C9" w:rsidP="001916C9">
      <w:pPr>
        <w:ind w:firstLine="0"/>
        <w:rPr>
          <w:rFonts w:ascii="Times New Roman" w:hAnsi="Times New Roman" w:cs="Times New Roman"/>
        </w:rPr>
      </w:pPr>
      <w:r>
        <w:rPr>
          <w:rFonts w:ascii="Times New Roman" w:hAnsi="Times New Roman" w:cs="Times New Roman"/>
        </w:rPr>
        <w:t xml:space="preserve">    </w:t>
      </w:r>
      <w:r w:rsidR="005B01BE">
        <w:rPr>
          <w:rFonts w:ascii="Times New Roman" w:hAnsi="Times New Roman" w:cs="Times New Roman"/>
        </w:rPr>
        <w:t xml:space="preserve">WHILE </w:t>
      </w:r>
      <w:proofErr w:type="spellStart"/>
      <w:proofErr w:type="gramStart"/>
      <w:r w:rsidR="005B01BE">
        <w:rPr>
          <w:rFonts w:ascii="Times New Roman" w:hAnsi="Times New Roman" w:cs="Times New Roman"/>
        </w:rPr>
        <w:t>habitatOption</w:t>
      </w:r>
      <w:proofErr w:type="spellEnd"/>
      <w:r w:rsidR="005B01BE">
        <w:rPr>
          <w:rFonts w:ascii="Times New Roman" w:hAnsi="Times New Roman" w:cs="Times New Roman"/>
        </w:rPr>
        <w:t xml:space="preserve"> !</w:t>
      </w:r>
      <w:proofErr w:type="gramEnd"/>
      <w:r w:rsidR="005B01BE">
        <w:rPr>
          <w:rFonts w:ascii="Times New Roman" w:hAnsi="Times New Roman" w:cs="Times New Roman"/>
        </w:rPr>
        <w:t>= “Exit”</w:t>
      </w:r>
    </w:p>
    <w:p w:rsidR="001916C9" w:rsidRDefault="001916C9" w:rsidP="001916C9">
      <w:pPr>
        <w:ind w:firstLine="0"/>
        <w:rPr>
          <w:rFonts w:ascii="Times New Roman" w:hAnsi="Times New Roman" w:cs="Times New Roman"/>
        </w:rPr>
      </w:pPr>
      <w:r>
        <w:rPr>
          <w:rFonts w:ascii="Times New Roman" w:hAnsi="Times New Roman" w:cs="Times New Roman"/>
        </w:rPr>
        <w:t xml:space="preserve">         </w:t>
      </w:r>
      <w:r w:rsidR="005B01BE">
        <w:rPr>
          <w:rFonts w:ascii="Times New Roman" w:hAnsi="Times New Roman" w:cs="Times New Roman"/>
        </w:rPr>
        <w:t>READ options from Habitat file</w:t>
      </w:r>
    </w:p>
    <w:p w:rsidR="001916C9" w:rsidRDefault="001916C9" w:rsidP="001916C9">
      <w:pPr>
        <w:ind w:firstLine="0"/>
        <w:rPr>
          <w:rFonts w:ascii="Times New Roman" w:hAnsi="Times New Roman" w:cs="Times New Roman"/>
        </w:rPr>
      </w:pPr>
      <w:r>
        <w:rPr>
          <w:rFonts w:ascii="Times New Roman" w:hAnsi="Times New Roman" w:cs="Times New Roman"/>
        </w:rPr>
        <w:t xml:space="preserve">         </w:t>
      </w:r>
      <w:r w:rsidR="005B01BE">
        <w:rPr>
          <w:rFonts w:ascii="Times New Roman" w:hAnsi="Times New Roman" w:cs="Times New Roman"/>
        </w:rPr>
        <w:t>DISPLAY options read from Habitat file</w:t>
      </w:r>
      <w:r>
        <w:rPr>
          <w:rFonts w:ascii="Times New Roman" w:hAnsi="Times New Roman" w:cs="Times New Roman"/>
        </w:rPr>
        <w:t xml:space="preserve"> </w:t>
      </w:r>
    </w:p>
    <w:p w:rsidR="001916C9" w:rsidRDefault="001916C9" w:rsidP="001916C9">
      <w:pPr>
        <w:ind w:firstLine="0"/>
        <w:rPr>
          <w:rFonts w:ascii="Times New Roman" w:hAnsi="Times New Roman" w:cs="Times New Roman"/>
        </w:rPr>
      </w:pPr>
      <w:r>
        <w:rPr>
          <w:rFonts w:ascii="Times New Roman" w:hAnsi="Times New Roman" w:cs="Times New Roman"/>
        </w:rPr>
        <w:t xml:space="preserve">         </w:t>
      </w:r>
      <w:r w:rsidR="005B01BE">
        <w:rPr>
          <w:rFonts w:ascii="Times New Roman" w:hAnsi="Times New Roman" w:cs="Times New Roman"/>
        </w:rPr>
        <w:t>DISPLAY “Enter one of the habitat options: “</w:t>
      </w:r>
    </w:p>
    <w:p w:rsidR="001916C9" w:rsidRDefault="001916C9" w:rsidP="001916C9">
      <w:pPr>
        <w:ind w:firstLine="0"/>
        <w:rPr>
          <w:rFonts w:ascii="Times New Roman" w:hAnsi="Times New Roman" w:cs="Times New Roman"/>
        </w:rPr>
      </w:pPr>
      <w:r>
        <w:rPr>
          <w:rFonts w:ascii="Times New Roman" w:hAnsi="Times New Roman" w:cs="Times New Roman"/>
        </w:rPr>
        <w:t xml:space="preserve">         </w:t>
      </w:r>
      <w:r w:rsidR="005B01BE">
        <w:rPr>
          <w:rFonts w:ascii="Times New Roman" w:hAnsi="Times New Roman" w:cs="Times New Roman"/>
        </w:rPr>
        <w:t xml:space="preserve">OBTAIN </w:t>
      </w:r>
      <w:proofErr w:type="spellStart"/>
      <w:r w:rsidR="005B01BE">
        <w:rPr>
          <w:rFonts w:ascii="Times New Roman" w:hAnsi="Times New Roman" w:cs="Times New Roman"/>
        </w:rPr>
        <w:t>habitatOption</w:t>
      </w:r>
      <w:proofErr w:type="spellEnd"/>
      <w:r w:rsidR="005B01BE">
        <w:rPr>
          <w:rFonts w:ascii="Times New Roman" w:hAnsi="Times New Roman" w:cs="Times New Roman"/>
        </w:rPr>
        <w:t xml:space="preserve"> from user</w:t>
      </w:r>
      <w:r>
        <w:rPr>
          <w:rFonts w:ascii="Times New Roman" w:hAnsi="Times New Roman" w:cs="Times New Roman"/>
        </w:rPr>
        <w:t xml:space="preserve"> </w:t>
      </w:r>
    </w:p>
    <w:p w:rsidR="001916C9" w:rsidRDefault="001916C9" w:rsidP="001916C9">
      <w:pPr>
        <w:ind w:firstLine="0"/>
        <w:rPr>
          <w:rFonts w:ascii="Times New Roman" w:hAnsi="Times New Roman" w:cs="Times New Roman"/>
        </w:rPr>
      </w:pPr>
      <w:r>
        <w:rPr>
          <w:rFonts w:ascii="Times New Roman" w:hAnsi="Times New Roman" w:cs="Times New Roman"/>
        </w:rPr>
        <w:t xml:space="preserve">         </w:t>
      </w:r>
      <w:r w:rsidR="005B01BE">
        <w:rPr>
          <w:rFonts w:ascii="Times New Roman" w:hAnsi="Times New Roman" w:cs="Times New Roman"/>
        </w:rPr>
        <w:t xml:space="preserve">IF </w:t>
      </w:r>
      <w:proofErr w:type="spellStart"/>
      <w:r w:rsidR="005B01BE">
        <w:rPr>
          <w:rFonts w:ascii="Times New Roman" w:hAnsi="Times New Roman" w:cs="Times New Roman"/>
        </w:rPr>
        <w:t>habitatOpti</w:t>
      </w:r>
      <w:r>
        <w:rPr>
          <w:rFonts w:ascii="Times New Roman" w:hAnsi="Times New Roman" w:cs="Times New Roman"/>
        </w:rPr>
        <w:t>on</w:t>
      </w:r>
      <w:proofErr w:type="spellEnd"/>
      <w:r>
        <w:rPr>
          <w:rFonts w:ascii="Times New Roman" w:hAnsi="Times New Roman" w:cs="Times New Roman"/>
        </w:rPr>
        <w:t xml:space="preserve"> = “Exit” THEN</w:t>
      </w:r>
    </w:p>
    <w:p w:rsidR="005B01BE" w:rsidRDefault="001916C9" w:rsidP="001916C9">
      <w:pPr>
        <w:ind w:firstLine="0"/>
        <w:rPr>
          <w:rFonts w:ascii="Times New Roman" w:hAnsi="Times New Roman" w:cs="Times New Roman"/>
        </w:rPr>
      </w:pPr>
      <w:r>
        <w:rPr>
          <w:rFonts w:ascii="Times New Roman" w:hAnsi="Times New Roman" w:cs="Times New Roman"/>
        </w:rPr>
        <w:t xml:space="preserve">                 </w:t>
      </w:r>
      <w:r w:rsidR="005B01BE">
        <w:rPr>
          <w:rFonts w:ascii="Times New Roman" w:hAnsi="Times New Roman" w:cs="Times New Roman"/>
        </w:rPr>
        <w:t>BREAK</w:t>
      </w:r>
    </w:p>
    <w:p w:rsidR="005B01BE" w:rsidRDefault="001916C9" w:rsidP="001916C9">
      <w:pPr>
        <w:ind w:firstLine="0"/>
        <w:rPr>
          <w:rFonts w:ascii="Times New Roman" w:hAnsi="Times New Roman" w:cs="Times New Roman"/>
        </w:rPr>
      </w:pPr>
      <w:r>
        <w:rPr>
          <w:rFonts w:ascii="Times New Roman" w:hAnsi="Times New Roman" w:cs="Times New Roman"/>
        </w:rPr>
        <w:t xml:space="preserve">          </w:t>
      </w:r>
      <w:r w:rsidR="005B01BE">
        <w:rPr>
          <w:rFonts w:ascii="Times New Roman" w:hAnsi="Times New Roman" w:cs="Times New Roman"/>
        </w:rPr>
        <w:t xml:space="preserve"> END IF</w:t>
      </w:r>
    </w:p>
    <w:p w:rsidR="005B01BE" w:rsidRDefault="001916C9" w:rsidP="001916C9">
      <w:pPr>
        <w:ind w:firstLine="0"/>
        <w:rPr>
          <w:rFonts w:ascii="Times New Roman" w:hAnsi="Times New Roman" w:cs="Times New Roman"/>
        </w:rPr>
      </w:pPr>
      <w:r>
        <w:rPr>
          <w:rFonts w:ascii="Times New Roman" w:hAnsi="Times New Roman" w:cs="Times New Roman"/>
        </w:rPr>
        <w:t xml:space="preserve">           </w:t>
      </w:r>
      <w:r w:rsidR="005B01BE">
        <w:rPr>
          <w:rFonts w:ascii="Times New Roman" w:hAnsi="Times New Roman" w:cs="Times New Roman"/>
        </w:rPr>
        <w:t xml:space="preserve">READ monitoring information from file depending on </w:t>
      </w:r>
      <w:proofErr w:type="spellStart"/>
      <w:r w:rsidR="005B01BE">
        <w:rPr>
          <w:rFonts w:ascii="Times New Roman" w:hAnsi="Times New Roman" w:cs="Times New Roman"/>
        </w:rPr>
        <w:t>habitatOption</w:t>
      </w:r>
      <w:proofErr w:type="spellEnd"/>
    </w:p>
    <w:p w:rsidR="005B01BE" w:rsidRDefault="001916C9" w:rsidP="001916C9">
      <w:pPr>
        <w:ind w:firstLine="0"/>
        <w:rPr>
          <w:rFonts w:ascii="Times New Roman" w:hAnsi="Times New Roman" w:cs="Times New Roman"/>
        </w:rPr>
      </w:pPr>
      <w:r>
        <w:rPr>
          <w:rFonts w:ascii="Times New Roman" w:hAnsi="Times New Roman" w:cs="Times New Roman"/>
        </w:rPr>
        <w:lastRenderedPageBreak/>
        <w:t xml:space="preserve">           </w:t>
      </w:r>
      <w:r w:rsidR="005B01BE">
        <w:rPr>
          <w:rFonts w:ascii="Times New Roman" w:hAnsi="Times New Roman" w:cs="Times New Roman"/>
        </w:rPr>
        <w:t>IF monitoring information contains “*****” THEN</w:t>
      </w:r>
    </w:p>
    <w:p w:rsidR="005B01BE" w:rsidRDefault="001916C9" w:rsidP="005B01BE">
      <w:pPr>
        <w:rPr>
          <w:rFonts w:ascii="Times New Roman" w:hAnsi="Times New Roman" w:cs="Times New Roman"/>
        </w:rPr>
      </w:pPr>
      <w:r>
        <w:rPr>
          <w:rFonts w:ascii="Times New Roman" w:hAnsi="Times New Roman" w:cs="Times New Roman"/>
        </w:rPr>
        <w:t xml:space="preserve">      </w:t>
      </w:r>
      <w:r w:rsidR="005B01BE">
        <w:rPr>
          <w:rFonts w:ascii="Times New Roman" w:hAnsi="Times New Roman" w:cs="Times New Roman"/>
        </w:rPr>
        <w:t>OPEN dialog box alerting user that something is out of the ordinary</w:t>
      </w:r>
    </w:p>
    <w:p w:rsidR="005B01BE" w:rsidRDefault="005B01BE" w:rsidP="005B01BE">
      <w:pPr>
        <w:rPr>
          <w:rFonts w:ascii="Times New Roman" w:hAnsi="Times New Roman" w:cs="Times New Roman"/>
        </w:rPr>
      </w:pPr>
      <w:r>
        <w:rPr>
          <w:rFonts w:ascii="Times New Roman" w:hAnsi="Times New Roman" w:cs="Times New Roman"/>
        </w:rPr>
        <w:t>END IF</w:t>
      </w:r>
    </w:p>
    <w:p w:rsidR="005B01BE" w:rsidRDefault="005B01BE" w:rsidP="005B01BE">
      <w:pPr>
        <w:rPr>
          <w:rFonts w:ascii="Times New Roman" w:hAnsi="Times New Roman" w:cs="Times New Roman"/>
        </w:rPr>
      </w:pPr>
      <w:r>
        <w:rPr>
          <w:rFonts w:ascii="Times New Roman" w:hAnsi="Times New Roman" w:cs="Times New Roman"/>
        </w:rPr>
        <w:t>ELSE</w:t>
      </w:r>
    </w:p>
    <w:p w:rsidR="001916C9" w:rsidRDefault="001916C9" w:rsidP="001916C9">
      <w:pPr>
        <w:rPr>
          <w:rFonts w:ascii="Times New Roman" w:hAnsi="Times New Roman" w:cs="Times New Roman"/>
        </w:rPr>
      </w:pPr>
      <w:r>
        <w:rPr>
          <w:rFonts w:ascii="Times New Roman" w:hAnsi="Times New Roman" w:cs="Times New Roman"/>
        </w:rPr>
        <w:t xml:space="preserve">    </w:t>
      </w:r>
      <w:r w:rsidR="005B01BE">
        <w:rPr>
          <w:rFonts w:ascii="Times New Roman" w:hAnsi="Times New Roman" w:cs="Times New Roman"/>
        </w:rPr>
        <w:t>DISPLAY monitoring information from file</w:t>
      </w:r>
    </w:p>
    <w:p w:rsidR="001916C9" w:rsidRDefault="001916C9" w:rsidP="001916C9">
      <w:pPr>
        <w:ind w:firstLine="0"/>
        <w:rPr>
          <w:rFonts w:ascii="Times New Roman" w:hAnsi="Times New Roman" w:cs="Times New Roman"/>
        </w:rPr>
      </w:pPr>
      <w:r>
        <w:rPr>
          <w:rFonts w:ascii="Times New Roman" w:hAnsi="Times New Roman" w:cs="Times New Roman"/>
        </w:rPr>
        <w:t xml:space="preserve">       </w:t>
      </w:r>
      <w:r w:rsidR="005B01BE">
        <w:rPr>
          <w:rFonts w:ascii="Times New Roman" w:hAnsi="Times New Roman" w:cs="Times New Roman"/>
        </w:rPr>
        <w:t>END WHILE</w:t>
      </w:r>
    </w:p>
    <w:p w:rsidR="005B01BE" w:rsidRDefault="001916C9" w:rsidP="001916C9">
      <w:pPr>
        <w:ind w:firstLine="0"/>
        <w:rPr>
          <w:rFonts w:ascii="Times New Roman" w:hAnsi="Times New Roman" w:cs="Times New Roman"/>
        </w:rPr>
      </w:pPr>
      <w:r>
        <w:rPr>
          <w:rFonts w:ascii="Times New Roman" w:hAnsi="Times New Roman" w:cs="Times New Roman"/>
        </w:rPr>
        <w:t xml:space="preserve">       </w:t>
      </w:r>
      <w:r w:rsidR="005B01BE">
        <w:rPr>
          <w:rFonts w:ascii="Times New Roman" w:hAnsi="Times New Roman" w:cs="Times New Roman"/>
        </w:rPr>
        <w:t>RETURN</w:t>
      </w:r>
    </w:p>
    <w:p w:rsidR="007E79C9" w:rsidRDefault="007E79C9" w:rsidP="001916C9">
      <w:pPr>
        <w:ind w:firstLine="0"/>
        <w:rPr>
          <w:rFonts w:ascii="Times New Roman" w:hAnsi="Times New Roman" w:cs="Times New Roman"/>
        </w:rPr>
      </w:pPr>
      <w:r>
        <w:rPr>
          <w:rFonts w:ascii="Times New Roman" w:hAnsi="Times New Roman" w:cs="Times New Roman"/>
        </w:rPr>
        <w:t xml:space="preserve">(All programming techniques learned through </w:t>
      </w:r>
      <w:proofErr w:type="spellStart"/>
      <w:r>
        <w:rPr>
          <w:rFonts w:ascii="Times New Roman" w:hAnsi="Times New Roman" w:cs="Times New Roman"/>
        </w:rPr>
        <w:t>Zybooks</w:t>
      </w:r>
      <w:proofErr w:type="spellEnd"/>
      <w:r>
        <w:rPr>
          <w:rFonts w:ascii="Times New Roman" w:hAnsi="Times New Roman" w:cs="Times New Roman"/>
        </w:rPr>
        <w:t xml:space="preserve"> – referenced below)</w:t>
      </w:r>
      <w:bookmarkStart w:id="0" w:name="_GoBack"/>
      <w:bookmarkEnd w:id="0"/>
    </w:p>
    <w:p w:rsidR="00BD206B" w:rsidRPr="00683DC9" w:rsidRDefault="00BD206B" w:rsidP="001916C9">
      <w:pPr>
        <w:ind w:firstLine="0"/>
        <w:rPr>
          <w:rFonts w:ascii="Times New Roman" w:hAnsi="Times New Roman" w:cs="Times New Roman"/>
        </w:rPr>
      </w:pPr>
    </w:p>
    <w:p w:rsidR="005B01BE" w:rsidRDefault="00BD206B" w:rsidP="005B01BE">
      <w:pPr>
        <w:ind w:firstLine="0"/>
        <w:rPr>
          <w:rFonts w:ascii="Times New Roman" w:hAnsi="Times New Roman" w:cs="Times New Roman"/>
          <w:b/>
        </w:rPr>
      </w:pPr>
      <w:r w:rsidRPr="00BD206B">
        <w:rPr>
          <w:rFonts w:ascii="Times New Roman" w:hAnsi="Times New Roman" w:cs="Times New Roman"/>
          <w:b/>
        </w:rPr>
        <w:t>Methods and Classes</w:t>
      </w:r>
    </w:p>
    <w:p w:rsidR="00BD206B" w:rsidRDefault="00BD206B" w:rsidP="006B1DEB">
      <w:pPr>
        <w:rPr>
          <w:rFonts w:ascii="Times New Roman" w:hAnsi="Times New Roman" w:cs="Times New Roman"/>
        </w:rPr>
      </w:pPr>
      <w:r>
        <w:rPr>
          <w:rFonts w:ascii="Times New Roman" w:hAnsi="Times New Roman" w:cs="Times New Roman"/>
        </w:rPr>
        <w:t>The prog</w:t>
      </w:r>
      <w:r w:rsidR="00E667CD">
        <w:rPr>
          <w:rFonts w:ascii="Times New Roman" w:hAnsi="Times New Roman" w:cs="Times New Roman"/>
        </w:rPr>
        <w:t>ram is broken up into 3 classes. I did not mention these in the pseudocode because I feel pseudocode should be written to be interpreted by any programming language. Java uses classes, but other languages may not.</w:t>
      </w:r>
      <w:r w:rsidR="006B1DEB">
        <w:rPr>
          <w:rFonts w:ascii="Times New Roman" w:hAnsi="Times New Roman" w:cs="Times New Roman"/>
        </w:rPr>
        <w:t xml:space="preserve"> I have the methods in the pseudocode that I used within the program, so no changes were necessary.</w:t>
      </w:r>
    </w:p>
    <w:p w:rsidR="006B1DEB" w:rsidRDefault="006B1DEB" w:rsidP="005B01BE">
      <w:pPr>
        <w:ind w:firstLine="0"/>
        <w:rPr>
          <w:rFonts w:ascii="Times New Roman" w:hAnsi="Times New Roman" w:cs="Times New Roman"/>
        </w:rPr>
      </w:pPr>
    </w:p>
    <w:p w:rsidR="00BD206B" w:rsidRPr="006B1DEB" w:rsidRDefault="00BD206B" w:rsidP="005B01BE">
      <w:pPr>
        <w:ind w:firstLine="0"/>
        <w:rPr>
          <w:rFonts w:ascii="Times New Roman" w:hAnsi="Times New Roman" w:cs="Times New Roman"/>
          <w:u w:val="single"/>
        </w:rPr>
      </w:pPr>
      <w:proofErr w:type="spellStart"/>
      <w:r w:rsidRPr="006B1DEB">
        <w:rPr>
          <w:rFonts w:ascii="Times New Roman" w:hAnsi="Times New Roman" w:cs="Times New Roman"/>
          <w:u w:val="single"/>
        </w:rPr>
        <w:t>ZooMonitor</w:t>
      </w:r>
      <w:proofErr w:type="spellEnd"/>
    </w:p>
    <w:p w:rsidR="00BD206B" w:rsidRDefault="00BD206B" w:rsidP="005B01BE">
      <w:pPr>
        <w:ind w:firstLine="0"/>
        <w:rPr>
          <w:rFonts w:ascii="Times New Roman" w:hAnsi="Times New Roman" w:cs="Times New Roman"/>
        </w:rPr>
      </w:pPr>
      <w:r>
        <w:rPr>
          <w:rFonts w:ascii="Times New Roman" w:hAnsi="Times New Roman" w:cs="Times New Roman"/>
        </w:rPr>
        <w:tab/>
        <w:t xml:space="preserve">This class displays the main menu and allows the user to enter one of three options, monitor an animal, monitor a habitat, or exit the program. I have the main method of the program calling other methods from the other two classes. If a user wants to monitor an animal, the program will call the </w:t>
      </w:r>
      <w:proofErr w:type="spellStart"/>
      <w:proofErr w:type="gramStart"/>
      <w:r>
        <w:rPr>
          <w:rFonts w:ascii="Times New Roman" w:hAnsi="Times New Roman" w:cs="Times New Roman"/>
        </w:rPr>
        <w:t>monitorAnimal</w:t>
      </w:r>
      <w:proofErr w:type="spellEnd"/>
      <w:r>
        <w:rPr>
          <w:rFonts w:ascii="Times New Roman" w:hAnsi="Times New Roman" w:cs="Times New Roman"/>
        </w:rPr>
        <w:t>(</w:t>
      </w:r>
      <w:proofErr w:type="gramEnd"/>
      <w:r>
        <w:rPr>
          <w:rFonts w:ascii="Times New Roman" w:hAnsi="Times New Roman" w:cs="Times New Roman"/>
        </w:rPr>
        <w:t xml:space="preserve">) method from the </w:t>
      </w:r>
      <w:proofErr w:type="spellStart"/>
      <w:r>
        <w:rPr>
          <w:rFonts w:ascii="Times New Roman" w:hAnsi="Times New Roman" w:cs="Times New Roman"/>
        </w:rPr>
        <w:t>MonitorAnimal</w:t>
      </w:r>
      <w:proofErr w:type="spellEnd"/>
      <w:r>
        <w:rPr>
          <w:rFonts w:ascii="Times New Roman" w:hAnsi="Times New Roman" w:cs="Times New Roman"/>
        </w:rPr>
        <w:t xml:space="preserve"> class. The habitat option works the same way and will call </w:t>
      </w:r>
      <w:proofErr w:type="spellStart"/>
      <w:proofErr w:type="gramStart"/>
      <w:r>
        <w:rPr>
          <w:rFonts w:ascii="Times New Roman" w:hAnsi="Times New Roman" w:cs="Times New Roman"/>
        </w:rPr>
        <w:t>monitorHabitat</w:t>
      </w:r>
      <w:proofErr w:type="spellEnd"/>
      <w:r>
        <w:rPr>
          <w:rFonts w:ascii="Times New Roman" w:hAnsi="Times New Roman" w:cs="Times New Roman"/>
        </w:rPr>
        <w:t>(</w:t>
      </w:r>
      <w:proofErr w:type="gramEnd"/>
      <w:r>
        <w:rPr>
          <w:rFonts w:ascii="Times New Roman" w:hAnsi="Times New Roman" w:cs="Times New Roman"/>
        </w:rPr>
        <w:t xml:space="preserve">) from the </w:t>
      </w:r>
      <w:proofErr w:type="spellStart"/>
      <w:r>
        <w:rPr>
          <w:rFonts w:ascii="Times New Roman" w:hAnsi="Times New Roman" w:cs="Times New Roman"/>
        </w:rPr>
        <w:t>MonitorHabitat</w:t>
      </w:r>
      <w:proofErr w:type="spellEnd"/>
      <w:r>
        <w:rPr>
          <w:rFonts w:ascii="Times New Roman" w:hAnsi="Times New Roman" w:cs="Times New Roman"/>
        </w:rPr>
        <w:t xml:space="preserve"> class.</w:t>
      </w:r>
    </w:p>
    <w:p w:rsidR="00BD206B" w:rsidRPr="006B1DEB" w:rsidRDefault="003C7ED3" w:rsidP="005B01BE">
      <w:pPr>
        <w:ind w:firstLine="0"/>
        <w:rPr>
          <w:rFonts w:ascii="Times New Roman" w:hAnsi="Times New Roman" w:cs="Times New Roman"/>
          <w:u w:val="single"/>
        </w:rPr>
      </w:pPr>
      <w:proofErr w:type="spellStart"/>
      <w:r w:rsidRPr="006B1DEB">
        <w:rPr>
          <w:rFonts w:ascii="Times New Roman" w:hAnsi="Times New Roman" w:cs="Times New Roman"/>
          <w:u w:val="single"/>
        </w:rPr>
        <w:t>MonitorAnimal</w:t>
      </w:r>
      <w:proofErr w:type="spellEnd"/>
    </w:p>
    <w:p w:rsidR="00BD206B" w:rsidRDefault="00BD206B" w:rsidP="003C7ED3">
      <w:pPr>
        <w:rPr>
          <w:rFonts w:ascii="Times New Roman" w:hAnsi="Times New Roman" w:cs="Times New Roman"/>
        </w:rPr>
      </w:pPr>
      <w:r>
        <w:rPr>
          <w:rFonts w:ascii="Times New Roman" w:hAnsi="Times New Roman" w:cs="Times New Roman"/>
        </w:rPr>
        <w:lastRenderedPageBreak/>
        <w:t>This class displays the next submenu</w:t>
      </w:r>
      <w:r w:rsidR="003C7ED3">
        <w:rPr>
          <w:rFonts w:ascii="Times New Roman" w:hAnsi="Times New Roman" w:cs="Times New Roman"/>
        </w:rPr>
        <w:t xml:space="preserve"> as read from the animals.txt file. It then allows the user to enter one of the animals. For example, a user can enter “Lion” to monitor the lions. The user can also enter ‘q’ to go back to the previous (main) menu and method. The program then parses the txt file for the user chosen animal and displays the monitoring information for that animal. If there is an issue detected (as determined with the ***** in the text file), the program will call the </w:t>
      </w:r>
      <w:proofErr w:type="spellStart"/>
      <w:proofErr w:type="gramStart"/>
      <w:r w:rsidR="003C7ED3">
        <w:rPr>
          <w:rFonts w:ascii="Times New Roman" w:hAnsi="Times New Roman" w:cs="Times New Roman"/>
        </w:rPr>
        <w:t>openDialogBox</w:t>
      </w:r>
      <w:proofErr w:type="spellEnd"/>
      <w:r w:rsidR="003C7ED3">
        <w:rPr>
          <w:rFonts w:ascii="Times New Roman" w:hAnsi="Times New Roman" w:cs="Times New Roman"/>
        </w:rPr>
        <w:t>(</w:t>
      </w:r>
      <w:proofErr w:type="gramEnd"/>
      <w:r w:rsidR="003C7ED3">
        <w:rPr>
          <w:rFonts w:ascii="Times New Roman" w:hAnsi="Times New Roman" w:cs="Times New Roman"/>
        </w:rPr>
        <w:t>) method and bring up an information dialog box, displaying a health concern.</w:t>
      </w:r>
    </w:p>
    <w:p w:rsidR="003C7ED3" w:rsidRPr="006B1DEB" w:rsidRDefault="003C7ED3" w:rsidP="005B01BE">
      <w:pPr>
        <w:ind w:firstLine="0"/>
        <w:rPr>
          <w:rFonts w:ascii="Times New Roman" w:hAnsi="Times New Roman" w:cs="Times New Roman"/>
          <w:u w:val="single"/>
        </w:rPr>
      </w:pPr>
      <w:proofErr w:type="spellStart"/>
      <w:r w:rsidRPr="006B1DEB">
        <w:rPr>
          <w:rFonts w:ascii="Times New Roman" w:hAnsi="Times New Roman" w:cs="Times New Roman"/>
          <w:u w:val="single"/>
        </w:rPr>
        <w:t>MonitorHabitat</w:t>
      </w:r>
      <w:proofErr w:type="spellEnd"/>
    </w:p>
    <w:p w:rsidR="003C7ED3" w:rsidRDefault="003C7ED3" w:rsidP="003C7ED3">
      <w:pPr>
        <w:rPr>
          <w:rFonts w:ascii="Times New Roman" w:hAnsi="Times New Roman" w:cs="Times New Roman"/>
        </w:rPr>
      </w:pPr>
      <w:r>
        <w:rPr>
          <w:rFonts w:ascii="Times New Roman" w:hAnsi="Times New Roman" w:cs="Times New Roman"/>
        </w:rPr>
        <w:t xml:space="preserve">This class works the exact same way as the </w:t>
      </w:r>
      <w:proofErr w:type="spellStart"/>
      <w:r>
        <w:rPr>
          <w:rFonts w:ascii="Times New Roman" w:hAnsi="Times New Roman" w:cs="Times New Roman"/>
        </w:rPr>
        <w:t>MonitorAnimal</w:t>
      </w:r>
      <w:proofErr w:type="spellEnd"/>
      <w:r>
        <w:rPr>
          <w:rFonts w:ascii="Times New Roman" w:hAnsi="Times New Roman" w:cs="Times New Roman"/>
        </w:rPr>
        <w:t xml:space="preserve"> class. It gives the user the choice to enter a habitat as read from the habitats.txt file. It also displays the habitat monitoring information. It calls </w:t>
      </w:r>
      <w:proofErr w:type="spellStart"/>
      <w:proofErr w:type="gramStart"/>
      <w:r>
        <w:rPr>
          <w:rFonts w:ascii="Times New Roman" w:hAnsi="Times New Roman" w:cs="Times New Roman"/>
        </w:rPr>
        <w:t>openDialogBox</w:t>
      </w:r>
      <w:proofErr w:type="spellEnd"/>
      <w:r>
        <w:rPr>
          <w:rFonts w:ascii="Times New Roman" w:hAnsi="Times New Roman" w:cs="Times New Roman"/>
        </w:rPr>
        <w:t>(</w:t>
      </w:r>
      <w:proofErr w:type="gramEnd"/>
      <w:r>
        <w:rPr>
          <w:rFonts w:ascii="Times New Roman" w:hAnsi="Times New Roman" w:cs="Times New Roman"/>
        </w:rPr>
        <w:t>) if a health concern is detected. It also allows the user to go back to the main menu.</w:t>
      </w:r>
    </w:p>
    <w:p w:rsidR="003C7ED3" w:rsidRDefault="003C7ED3" w:rsidP="003C7ED3">
      <w:pPr>
        <w:ind w:firstLine="0"/>
        <w:rPr>
          <w:rFonts w:ascii="Times New Roman" w:hAnsi="Times New Roman" w:cs="Times New Roman"/>
        </w:rPr>
      </w:pPr>
    </w:p>
    <w:p w:rsidR="00F5062A" w:rsidRPr="00F5062A" w:rsidRDefault="00F5062A" w:rsidP="003C7ED3">
      <w:pPr>
        <w:ind w:firstLine="0"/>
        <w:rPr>
          <w:rFonts w:ascii="Times New Roman" w:hAnsi="Times New Roman" w:cs="Times New Roman"/>
          <w:b/>
        </w:rPr>
      </w:pPr>
      <w:r w:rsidRPr="00F5062A">
        <w:rPr>
          <w:rFonts w:ascii="Times New Roman" w:hAnsi="Times New Roman" w:cs="Times New Roman"/>
          <w:b/>
        </w:rPr>
        <w:t>Errors</w:t>
      </w:r>
    </w:p>
    <w:p w:rsidR="00F5062A" w:rsidRDefault="00F5062A" w:rsidP="003C7ED3">
      <w:pPr>
        <w:ind w:firstLine="0"/>
        <w:rPr>
          <w:rFonts w:ascii="Times New Roman" w:hAnsi="Times New Roman" w:cs="Times New Roman"/>
        </w:rPr>
      </w:pPr>
      <w:r>
        <w:rPr>
          <w:rFonts w:ascii="Times New Roman" w:hAnsi="Times New Roman" w:cs="Times New Roman"/>
        </w:rPr>
        <w:t>I en</w:t>
      </w:r>
      <w:r w:rsidR="00E120D9">
        <w:rPr>
          <w:rFonts w:ascii="Times New Roman" w:hAnsi="Times New Roman" w:cs="Times New Roman"/>
        </w:rPr>
        <w:t xml:space="preserve">countered a few major errors that kicked me out of the program. One of those errors was caused by the file and threw an </w:t>
      </w:r>
      <w:proofErr w:type="spellStart"/>
      <w:r w:rsidR="00E120D9">
        <w:rPr>
          <w:rFonts w:ascii="Times New Roman" w:hAnsi="Times New Roman" w:cs="Times New Roman"/>
        </w:rPr>
        <w:t>IOException</w:t>
      </w:r>
      <w:proofErr w:type="spellEnd"/>
      <w:r w:rsidR="00E120D9">
        <w:rPr>
          <w:rFonts w:ascii="Times New Roman" w:hAnsi="Times New Roman" w:cs="Times New Roman"/>
        </w:rPr>
        <w:t>. I did not have the path correct, but quickly resolved this problem. I also encountered several errors such as abnormal behavior after a wrong character or String was entered at the menu prompts. Most of the time, the program would end or I would get caught in an infinite loop. This also happened upon trying to exit the program with ‘q’ or ‘Q’.</w:t>
      </w:r>
    </w:p>
    <w:p w:rsidR="00E120D9" w:rsidRPr="00E120D9" w:rsidRDefault="00E120D9" w:rsidP="003C7ED3">
      <w:pPr>
        <w:ind w:firstLine="0"/>
        <w:rPr>
          <w:rFonts w:ascii="Times New Roman" w:hAnsi="Times New Roman" w:cs="Times New Roman"/>
          <w:b/>
        </w:rPr>
      </w:pPr>
      <w:r w:rsidRPr="00E120D9">
        <w:rPr>
          <w:rFonts w:ascii="Times New Roman" w:hAnsi="Times New Roman" w:cs="Times New Roman"/>
          <w:b/>
        </w:rPr>
        <w:t>Solutions</w:t>
      </w:r>
    </w:p>
    <w:p w:rsidR="003C7ED3" w:rsidRDefault="00E120D9" w:rsidP="003C7ED3">
      <w:pPr>
        <w:ind w:firstLine="0"/>
        <w:rPr>
          <w:rFonts w:ascii="Times New Roman" w:hAnsi="Times New Roman" w:cs="Times New Roman"/>
        </w:rPr>
      </w:pPr>
      <w:r>
        <w:rPr>
          <w:rFonts w:ascii="Times New Roman" w:hAnsi="Times New Roman" w:cs="Times New Roman"/>
        </w:rPr>
        <w:t xml:space="preserve">To resolve the </w:t>
      </w:r>
      <w:proofErr w:type="spellStart"/>
      <w:r>
        <w:rPr>
          <w:rFonts w:ascii="Times New Roman" w:hAnsi="Times New Roman" w:cs="Times New Roman"/>
        </w:rPr>
        <w:t>IOException</w:t>
      </w:r>
      <w:proofErr w:type="spellEnd"/>
      <w:r>
        <w:rPr>
          <w:rFonts w:ascii="Times New Roman" w:hAnsi="Times New Roman" w:cs="Times New Roman"/>
        </w:rPr>
        <w:t xml:space="preserve">, I just corrected the path of the animals.txt or habitats.txt files. To correct the problems with the wrong input being entered, I developed some error control that basically just prints the statement, “Please enter a valid option” and then it redisplays the </w:t>
      </w:r>
      <w:r>
        <w:rPr>
          <w:rFonts w:ascii="Times New Roman" w:hAnsi="Times New Roman" w:cs="Times New Roman"/>
        </w:rPr>
        <w:lastRenderedPageBreak/>
        <w:t>associated menu. To fix the problem with exiting the program, I had to do some logical thinking about where my While loop should start and end. I found that I had a closing bracket ‘}’ in the wrong place. This caused some unwanted behavior in the program.</w:t>
      </w:r>
    </w:p>
    <w:p w:rsidR="00E120D9" w:rsidRDefault="00E120D9" w:rsidP="003C7ED3">
      <w:pPr>
        <w:ind w:firstLine="0"/>
        <w:rPr>
          <w:rFonts w:ascii="Times New Roman" w:hAnsi="Times New Roman" w:cs="Times New Roman"/>
        </w:rPr>
      </w:pPr>
    </w:p>
    <w:p w:rsidR="00BD206B" w:rsidRPr="00BD206B" w:rsidRDefault="00BD206B" w:rsidP="005B01BE">
      <w:pPr>
        <w:ind w:firstLine="0"/>
        <w:rPr>
          <w:rFonts w:ascii="Times New Roman" w:hAnsi="Times New Roman" w:cs="Times New Roman"/>
        </w:rPr>
      </w:pP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E81978" w:rsidRDefault="004F6D13" w:rsidP="00C31D30">
          <w:pPr>
            <w:pStyle w:val="Bibliography"/>
            <w:rPr>
              <w:noProof/>
            </w:rPr>
          </w:pPr>
          <w:proofErr w:type="spellStart"/>
          <w:r>
            <w:t>Zybooks</w:t>
          </w:r>
          <w:proofErr w:type="spellEnd"/>
          <w:r>
            <w:t xml:space="preserve">. (2016-2017). SNHU IT145 – Programming in Java. </w:t>
          </w:r>
          <w:proofErr w:type="spellStart"/>
          <w:r>
            <w:rPr>
              <w:i/>
            </w:rPr>
            <w:t>Zayante</w:t>
          </w:r>
          <w:proofErr w:type="spellEnd"/>
          <w:r w:rsidRPr="004F6D13">
            <w:rPr>
              <w:i/>
            </w:rPr>
            <w:t>.</w:t>
          </w:r>
          <w:r>
            <w:t xml:space="preserve"> Retrieved from http://www.zybooks.com</w:t>
          </w:r>
        </w:p>
      </w:sdtContent>
    </w:sdt>
    <w:sectPr w:rsidR="00E81978">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6C7" w:rsidRDefault="000966C7">
      <w:pPr>
        <w:spacing w:line="240" w:lineRule="auto"/>
      </w:pPr>
      <w:r>
        <w:separator/>
      </w:r>
    </w:p>
    <w:p w:rsidR="000966C7" w:rsidRDefault="000966C7"/>
  </w:endnote>
  <w:endnote w:type="continuationSeparator" w:id="0">
    <w:p w:rsidR="000966C7" w:rsidRDefault="000966C7">
      <w:pPr>
        <w:spacing w:line="240" w:lineRule="auto"/>
      </w:pPr>
      <w:r>
        <w:continuationSeparator/>
      </w:r>
    </w:p>
    <w:p w:rsidR="000966C7" w:rsidRDefault="000966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6C7" w:rsidRDefault="000966C7">
      <w:pPr>
        <w:spacing w:line="240" w:lineRule="auto"/>
      </w:pPr>
      <w:r>
        <w:separator/>
      </w:r>
    </w:p>
    <w:p w:rsidR="000966C7" w:rsidRDefault="000966C7"/>
  </w:footnote>
  <w:footnote w:type="continuationSeparator" w:id="0">
    <w:p w:rsidR="000966C7" w:rsidRDefault="000966C7">
      <w:pPr>
        <w:spacing w:line="240" w:lineRule="auto"/>
      </w:pPr>
      <w:r>
        <w:continuationSeparator/>
      </w:r>
    </w:p>
    <w:p w:rsidR="000966C7" w:rsidRDefault="000966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0966C7">
    <w:pPr>
      <w:pStyle w:val="Header"/>
    </w:pPr>
    <w:sdt>
      <w:sdtPr>
        <w:rPr>
          <w:rStyle w:val="Strong"/>
        </w:rPr>
        <w:alias w:val="Running head"/>
        <w:tag w:val=""/>
        <w:id w:val="12739865"/>
        <w:placeholder>
          <w:docPart w:val="F7BEE7C514874293A0C4AD43C4678A4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32981">
          <w:rPr>
            <w:rStyle w:val="Strong"/>
          </w:rPr>
          <w:t>FINAL PROJECT – ZOO MONITOR</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7E79C9">
      <w:rPr>
        <w:rStyle w:val="Strong"/>
        <w:noProof/>
      </w:rPr>
      <w:t>2</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r w:rsidR="00F32981">
      <w:rPr>
        <w:rStyle w:val="Strong"/>
      </w:rPr>
      <w:t>FINAL PROJECT – ZOO MONITOR</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7E79C9">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981"/>
    <w:rsid w:val="000966C7"/>
    <w:rsid w:val="000D3F41"/>
    <w:rsid w:val="00135113"/>
    <w:rsid w:val="001916C9"/>
    <w:rsid w:val="00355DCA"/>
    <w:rsid w:val="00382080"/>
    <w:rsid w:val="003C7ED3"/>
    <w:rsid w:val="004F6D13"/>
    <w:rsid w:val="00551A02"/>
    <w:rsid w:val="005534FA"/>
    <w:rsid w:val="005B01BE"/>
    <w:rsid w:val="005D3A03"/>
    <w:rsid w:val="006B1DEB"/>
    <w:rsid w:val="007E79C9"/>
    <w:rsid w:val="008002C0"/>
    <w:rsid w:val="008655AC"/>
    <w:rsid w:val="008C5323"/>
    <w:rsid w:val="009A6A3B"/>
    <w:rsid w:val="00B823AA"/>
    <w:rsid w:val="00BA45DB"/>
    <w:rsid w:val="00BD206B"/>
    <w:rsid w:val="00BF4184"/>
    <w:rsid w:val="00C0601E"/>
    <w:rsid w:val="00C31D30"/>
    <w:rsid w:val="00CD6E39"/>
    <w:rsid w:val="00CF6E91"/>
    <w:rsid w:val="00D85B68"/>
    <w:rsid w:val="00E120D9"/>
    <w:rsid w:val="00E6004D"/>
    <w:rsid w:val="00E667CD"/>
    <w:rsid w:val="00E81978"/>
    <w:rsid w:val="00F32981"/>
    <w:rsid w:val="00F379B7"/>
    <w:rsid w:val="00F5062A"/>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7EF91"/>
  <w15:chartTrackingRefBased/>
  <w15:docId w15:val="{30AB86E6-73DA-415C-95A0-01CE16487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tooze\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2F546A94D845A1848DC61947B81CBD"/>
        <w:category>
          <w:name w:val="General"/>
          <w:gallery w:val="placeholder"/>
        </w:category>
        <w:types>
          <w:type w:val="bbPlcHdr"/>
        </w:types>
        <w:behaviors>
          <w:behavior w:val="content"/>
        </w:behaviors>
        <w:guid w:val="{33179A07-D3EE-4D64-BF5B-A6865CE54E45}"/>
      </w:docPartPr>
      <w:docPartBody>
        <w:p w:rsidR="00000000" w:rsidRDefault="00147378">
          <w:pPr>
            <w:pStyle w:val="712F546A94D845A1848DC61947B81CBD"/>
          </w:pPr>
          <w:r>
            <w:t>[Title Here, up to 12 Words, on One to Two Lines]</w:t>
          </w:r>
        </w:p>
      </w:docPartBody>
    </w:docPart>
    <w:docPart>
      <w:docPartPr>
        <w:name w:val="37334F3A3B9F43F6AB9410BB023F6D1B"/>
        <w:category>
          <w:name w:val="General"/>
          <w:gallery w:val="placeholder"/>
        </w:category>
        <w:types>
          <w:type w:val="bbPlcHdr"/>
        </w:types>
        <w:behaviors>
          <w:behavior w:val="content"/>
        </w:behaviors>
        <w:guid w:val="{780AB974-CB32-454E-9026-EF06619C14EB}"/>
      </w:docPartPr>
      <w:docPartBody>
        <w:p w:rsidR="00000000" w:rsidRDefault="00147378">
          <w:pPr>
            <w:pStyle w:val="37334F3A3B9F43F6AB9410BB023F6D1B"/>
          </w:pPr>
          <w:r>
            <w:t>Author Note</w:t>
          </w:r>
        </w:p>
      </w:docPartBody>
    </w:docPart>
    <w:docPart>
      <w:docPartPr>
        <w:name w:val="4AADFAA2FD4A4A1BB918A892D723E3B2"/>
        <w:category>
          <w:name w:val="General"/>
          <w:gallery w:val="placeholder"/>
        </w:category>
        <w:types>
          <w:type w:val="bbPlcHdr"/>
        </w:types>
        <w:behaviors>
          <w:behavior w:val="content"/>
        </w:behaviors>
        <w:guid w:val="{275E7B63-D487-4DA0-AAFC-11D7CB90C735}"/>
      </w:docPartPr>
      <w:docPartBody>
        <w:p w:rsidR="00000000" w:rsidRDefault="00147378">
          <w:pPr>
            <w:pStyle w:val="4AADFAA2FD4A4A1BB918A892D723E3B2"/>
          </w:pPr>
          <w:r>
            <w:t>[Title Here, up to 12 Words, on One to Two Lines]</w:t>
          </w:r>
        </w:p>
      </w:docPartBody>
    </w:docPart>
    <w:docPart>
      <w:docPartPr>
        <w:name w:val="F7BEE7C514874293A0C4AD43C4678A4A"/>
        <w:category>
          <w:name w:val="General"/>
          <w:gallery w:val="placeholder"/>
        </w:category>
        <w:types>
          <w:type w:val="bbPlcHdr"/>
        </w:types>
        <w:behaviors>
          <w:behavior w:val="content"/>
        </w:behaviors>
        <w:guid w:val="{461B76B7-EB7E-48F8-BD75-F8A58670D8FC}"/>
      </w:docPartPr>
      <w:docPartBody>
        <w:p w:rsidR="00000000" w:rsidRDefault="00147378">
          <w:pPr>
            <w:pStyle w:val="F7BEE7C514874293A0C4AD43C4678A4A"/>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378"/>
    <w:rsid w:val="00147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2F546A94D845A1848DC61947B81CBD">
    <w:name w:val="712F546A94D845A1848DC61947B81CBD"/>
  </w:style>
  <w:style w:type="paragraph" w:customStyle="1" w:styleId="10A1457B8DF943E79635268BBB444C28">
    <w:name w:val="10A1457B8DF943E79635268BBB444C28"/>
  </w:style>
  <w:style w:type="paragraph" w:customStyle="1" w:styleId="8FF81E45734B43A2BA46D518241768E6">
    <w:name w:val="8FF81E45734B43A2BA46D518241768E6"/>
  </w:style>
  <w:style w:type="paragraph" w:customStyle="1" w:styleId="37334F3A3B9F43F6AB9410BB023F6D1B">
    <w:name w:val="37334F3A3B9F43F6AB9410BB023F6D1B"/>
  </w:style>
  <w:style w:type="paragraph" w:customStyle="1" w:styleId="F996AA43B6C14D7E8CB5CB1CEEC1716C">
    <w:name w:val="F996AA43B6C14D7E8CB5CB1CEEC1716C"/>
  </w:style>
  <w:style w:type="paragraph" w:customStyle="1" w:styleId="8D09EF91AB224584996CA3DB9B676A3A">
    <w:name w:val="8D09EF91AB224584996CA3DB9B676A3A"/>
  </w:style>
  <w:style w:type="character" w:styleId="Emphasis">
    <w:name w:val="Emphasis"/>
    <w:basedOn w:val="DefaultParagraphFont"/>
    <w:uiPriority w:val="4"/>
    <w:unhideWhenUsed/>
    <w:qFormat/>
    <w:rPr>
      <w:i/>
      <w:iCs/>
    </w:rPr>
  </w:style>
  <w:style w:type="paragraph" w:customStyle="1" w:styleId="FD8CF6F25ADC4F4CBD6FD2A77F8CA015">
    <w:name w:val="FD8CF6F25ADC4F4CBD6FD2A77F8CA015"/>
  </w:style>
  <w:style w:type="paragraph" w:customStyle="1" w:styleId="CFC3585D8D6344BBB9E65BF642A32BAB">
    <w:name w:val="CFC3585D8D6344BBB9E65BF642A32BAB"/>
  </w:style>
  <w:style w:type="paragraph" w:customStyle="1" w:styleId="4AADFAA2FD4A4A1BB918A892D723E3B2">
    <w:name w:val="4AADFAA2FD4A4A1BB918A892D723E3B2"/>
  </w:style>
  <w:style w:type="paragraph" w:customStyle="1" w:styleId="CA84D496E4E5403C9C9CB8200771F7DC">
    <w:name w:val="CA84D496E4E5403C9C9CB8200771F7DC"/>
  </w:style>
  <w:style w:type="paragraph" w:customStyle="1" w:styleId="F225C0B3471E41729D015D552DAB83A3">
    <w:name w:val="F225C0B3471E41729D015D552DAB83A3"/>
  </w:style>
  <w:style w:type="paragraph" w:customStyle="1" w:styleId="28489BF5C5BA4170917090A21FDB26F5">
    <w:name w:val="28489BF5C5BA4170917090A21FDB26F5"/>
  </w:style>
  <w:style w:type="paragraph" w:customStyle="1" w:styleId="5DF9D55DB969474C8B9A46785CC97AE0">
    <w:name w:val="5DF9D55DB969474C8B9A46785CC97AE0"/>
  </w:style>
  <w:style w:type="paragraph" w:customStyle="1" w:styleId="04F673DB8E3A41EDA6BDAA61190501E0">
    <w:name w:val="04F673DB8E3A41EDA6BDAA61190501E0"/>
  </w:style>
  <w:style w:type="paragraph" w:customStyle="1" w:styleId="1DA8EFE229BA45E2BAFCB6103D920E74">
    <w:name w:val="1DA8EFE229BA45E2BAFCB6103D920E74"/>
  </w:style>
  <w:style w:type="paragraph" w:customStyle="1" w:styleId="8175D3978B7A4B76A8904CDE9ED99BF3">
    <w:name w:val="8175D3978B7A4B76A8904CDE9ED99BF3"/>
  </w:style>
  <w:style w:type="paragraph" w:customStyle="1" w:styleId="95669712E74944B787C2AA80999A5DA5">
    <w:name w:val="95669712E74944B787C2AA80999A5DA5"/>
  </w:style>
  <w:style w:type="paragraph" w:customStyle="1" w:styleId="D633053B6F7246B4AD4E0E372F773106">
    <w:name w:val="D633053B6F7246B4AD4E0E372F773106"/>
  </w:style>
  <w:style w:type="paragraph" w:customStyle="1" w:styleId="A99B60C9B82F4FC4A9BA89D6AA6B447B">
    <w:name w:val="A99B60C9B82F4FC4A9BA89D6AA6B447B"/>
  </w:style>
  <w:style w:type="paragraph" w:customStyle="1" w:styleId="8E0E59E1DEEB476DA0CB929907A12DAA">
    <w:name w:val="8E0E59E1DEEB476DA0CB929907A12DAA"/>
  </w:style>
  <w:style w:type="paragraph" w:customStyle="1" w:styleId="AEC21711DBDA44C08385A39126B01864">
    <w:name w:val="AEC21711DBDA44C08385A39126B01864"/>
  </w:style>
  <w:style w:type="paragraph" w:customStyle="1" w:styleId="F7436EA51F6A4010B40E1812C7D08AEE">
    <w:name w:val="F7436EA51F6A4010B40E1812C7D08AEE"/>
  </w:style>
  <w:style w:type="paragraph" w:customStyle="1" w:styleId="CBAD1A9F5D5445A9B67AEBB2D67BC759">
    <w:name w:val="CBAD1A9F5D5445A9B67AEBB2D67BC759"/>
  </w:style>
  <w:style w:type="paragraph" w:customStyle="1" w:styleId="A554D020BBF24FF58C1FB79CB1CD1162">
    <w:name w:val="A554D020BBF24FF58C1FB79CB1CD1162"/>
  </w:style>
  <w:style w:type="paragraph" w:customStyle="1" w:styleId="E2D7028AE9D846B7B24C3E5C101F9BEE">
    <w:name w:val="E2D7028AE9D846B7B24C3E5C101F9BEE"/>
  </w:style>
  <w:style w:type="paragraph" w:customStyle="1" w:styleId="E6B81C4A66C548E4B9EB77B3174A543A">
    <w:name w:val="E6B81C4A66C548E4B9EB77B3174A543A"/>
  </w:style>
  <w:style w:type="paragraph" w:customStyle="1" w:styleId="60BD0F42742B43698BDA2FF3166DB1EA">
    <w:name w:val="60BD0F42742B43698BDA2FF3166DB1EA"/>
  </w:style>
  <w:style w:type="paragraph" w:customStyle="1" w:styleId="2D354B83431A4BC8A6767830D8410A6E">
    <w:name w:val="2D354B83431A4BC8A6767830D8410A6E"/>
  </w:style>
  <w:style w:type="paragraph" w:customStyle="1" w:styleId="8CD8A1ADD38B45E989D3500F681C071B">
    <w:name w:val="8CD8A1ADD38B45E989D3500F681C071B"/>
  </w:style>
  <w:style w:type="paragraph" w:customStyle="1" w:styleId="2CEF49FEA9674E9ABB644A8D02602A08">
    <w:name w:val="2CEF49FEA9674E9ABB644A8D02602A08"/>
  </w:style>
  <w:style w:type="paragraph" w:customStyle="1" w:styleId="4357DD0C0AEA4F8ABD3AF019FECED876">
    <w:name w:val="4357DD0C0AEA4F8ABD3AF019FECED876"/>
  </w:style>
  <w:style w:type="paragraph" w:customStyle="1" w:styleId="1161AE8A486D459E8760E06D57571882">
    <w:name w:val="1161AE8A486D459E8760E06D57571882"/>
  </w:style>
  <w:style w:type="paragraph" w:customStyle="1" w:styleId="D4ABADBC323B466594F3589912F015DD">
    <w:name w:val="D4ABADBC323B466594F3589912F015DD"/>
  </w:style>
  <w:style w:type="paragraph" w:customStyle="1" w:styleId="754BD63C696641FF9FEB992068D54A56">
    <w:name w:val="754BD63C696641FF9FEB992068D54A56"/>
  </w:style>
  <w:style w:type="paragraph" w:customStyle="1" w:styleId="B3D92FAAE985459D9F1757927F3F4299">
    <w:name w:val="B3D92FAAE985459D9F1757927F3F4299"/>
  </w:style>
  <w:style w:type="paragraph" w:customStyle="1" w:styleId="C07E903E1A0540E19DB645B1B41F5661">
    <w:name w:val="C07E903E1A0540E19DB645B1B41F5661"/>
  </w:style>
  <w:style w:type="paragraph" w:customStyle="1" w:styleId="6E46193EC4FC473AAB554478FEFDAC5F">
    <w:name w:val="6E46193EC4FC473AAB554478FEFDAC5F"/>
  </w:style>
  <w:style w:type="paragraph" w:customStyle="1" w:styleId="14EB0089B54647FFA7DE2273A6748E72">
    <w:name w:val="14EB0089B54647FFA7DE2273A6748E72"/>
  </w:style>
  <w:style w:type="paragraph" w:customStyle="1" w:styleId="F5295444135C474AA501D7B7F51438F8">
    <w:name w:val="F5295444135C474AA501D7B7F51438F8"/>
  </w:style>
  <w:style w:type="paragraph" w:customStyle="1" w:styleId="38A02E21E2654AC4AF226182243A50C4">
    <w:name w:val="38A02E21E2654AC4AF226182243A50C4"/>
  </w:style>
  <w:style w:type="paragraph" w:customStyle="1" w:styleId="D6EAC432CB3142F0B3F9C29431F07E60">
    <w:name w:val="D6EAC432CB3142F0B3F9C29431F07E60"/>
  </w:style>
  <w:style w:type="paragraph" w:customStyle="1" w:styleId="B998B652434A4930B3A19125276B3C65">
    <w:name w:val="B998B652434A4930B3A19125276B3C65"/>
  </w:style>
  <w:style w:type="paragraph" w:customStyle="1" w:styleId="60D4E29F0C6C412BAD59D9908070A466">
    <w:name w:val="60D4E29F0C6C412BAD59D9908070A466"/>
  </w:style>
  <w:style w:type="paragraph" w:customStyle="1" w:styleId="06C1BB598A5B48C2A5797AD244DB7CCC">
    <w:name w:val="06C1BB598A5B48C2A5797AD244DB7CCC"/>
  </w:style>
  <w:style w:type="paragraph" w:customStyle="1" w:styleId="A9E444EB97B242B094719115FE34FF4B">
    <w:name w:val="A9E444EB97B242B094719115FE34FF4B"/>
  </w:style>
  <w:style w:type="paragraph" w:customStyle="1" w:styleId="0BA141C2D375496FA5001B326C46CD9E">
    <w:name w:val="0BA141C2D375496FA5001B326C46CD9E"/>
  </w:style>
  <w:style w:type="paragraph" w:customStyle="1" w:styleId="BAF1B6FC42FA4BEEA5F5C0069FDD3809">
    <w:name w:val="BAF1B6FC42FA4BEEA5F5C0069FDD3809"/>
  </w:style>
  <w:style w:type="paragraph" w:customStyle="1" w:styleId="7A557BCD97D14ECFAF68D0C6EB455678">
    <w:name w:val="7A557BCD97D14ECFAF68D0C6EB455678"/>
  </w:style>
  <w:style w:type="paragraph" w:customStyle="1" w:styleId="546D523C77204837815DC0E83935684E">
    <w:name w:val="546D523C77204837815DC0E83935684E"/>
  </w:style>
  <w:style w:type="paragraph" w:customStyle="1" w:styleId="D77DD0075BAA46A48F2642F07CF01AAF">
    <w:name w:val="D77DD0075BAA46A48F2642F07CF01AAF"/>
  </w:style>
  <w:style w:type="paragraph" w:customStyle="1" w:styleId="DDE320BF01B34BDF99C566CF0EA553AC">
    <w:name w:val="DDE320BF01B34BDF99C566CF0EA553AC"/>
  </w:style>
  <w:style w:type="paragraph" w:customStyle="1" w:styleId="5CC8B4F7D2BF464FA488D83AB09AC092">
    <w:name w:val="5CC8B4F7D2BF464FA488D83AB09AC092"/>
  </w:style>
  <w:style w:type="paragraph" w:customStyle="1" w:styleId="247226A0C81C484A8E011AC23656CED7">
    <w:name w:val="247226A0C81C484A8E011AC23656CED7"/>
  </w:style>
  <w:style w:type="paragraph" w:customStyle="1" w:styleId="3BA81E3959CE4466B79437F043F5550C">
    <w:name w:val="3BA81E3959CE4466B79437F043F5550C"/>
  </w:style>
  <w:style w:type="paragraph" w:customStyle="1" w:styleId="99C06317FBC44132A12BAFCEDF26289E">
    <w:name w:val="99C06317FBC44132A12BAFCEDF26289E"/>
  </w:style>
  <w:style w:type="paragraph" w:customStyle="1" w:styleId="ABF79BE8E25C42469B55C51B98C0D9E4">
    <w:name w:val="ABF79BE8E25C42469B55C51B98C0D9E4"/>
  </w:style>
  <w:style w:type="paragraph" w:customStyle="1" w:styleId="4A32145AE1CE4BDF8E8BF5928F9DE2FB">
    <w:name w:val="4A32145AE1CE4BDF8E8BF5928F9DE2FB"/>
  </w:style>
  <w:style w:type="paragraph" w:customStyle="1" w:styleId="61BB7F478DC3437787589A2EFF956465">
    <w:name w:val="61BB7F478DC3437787589A2EFF956465"/>
  </w:style>
  <w:style w:type="paragraph" w:customStyle="1" w:styleId="5C994452FD1548048933B3CB753690EF">
    <w:name w:val="5C994452FD1548048933B3CB753690EF"/>
  </w:style>
  <w:style w:type="paragraph" w:customStyle="1" w:styleId="A84B925EB9BA460B89443BF7B6F61281">
    <w:name w:val="A84B925EB9BA460B89443BF7B6F61281"/>
  </w:style>
  <w:style w:type="paragraph" w:customStyle="1" w:styleId="3E6E343FED614F1F81A23A3CEF18ABBA">
    <w:name w:val="3E6E343FED614F1F81A23A3CEF18ABBA"/>
  </w:style>
  <w:style w:type="paragraph" w:customStyle="1" w:styleId="F7BEE7C514874293A0C4AD43C4678A4A">
    <w:name w:val="F7BEE7C514874293A0C4AD43C4678A4A"/>
  </w:style>
  <w:style w:type="paragraph" w:customStyle="1" w:styleId="086F075FA1C84FE2AE74133D3B9A1B98">
    <w:name w:val="086F075FA1C84FE2AE74133D3B9A1B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127D398-91D7-4CB5-B797-CE48A4B61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112</TotalTime>
  <Pages>9</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Final Project – Zoo Monitoring System</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Zoo Monitoring System</dc:title>
  <dc:subject/>
  <dc:creator>Tooze, Joseph</dc:creator>
  <cp:keywords/>
  <dc:description/>
  <cp:lastModifiedBy>Tooze, Joseph</cp:lastModifiedBy>
  <cp:revision>4</cp:revision>
  <dcterms:created xsi:type="dcterms:W3CDTF">2017-08-18T04:30:00Z</dcterms:created>
  <dcterms:modified xsi:type="dcterms:W3CDTF">2017-08-18T18:35:00Z</dcterms:modified>
</cp:coreProperties>
</file>